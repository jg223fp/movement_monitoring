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86DE8D35B12947AD8867B3A97C156A84"/>
        </w:placeholder>
        <w:dataBinding w:prefixMappings="xmlns:ns0='http://purl.org/dc/elements/1.1/' xmlns:ns1='http://schemas.openxmlformats.org/package/2006/metadata/core-properties' " w:xpath="/ns1:coreProperties[1]/ns0:title[1]" w:storeItemID="{6C3C8BC8-F283-45AE-878A-BAB7291924A1}"/>
        <w:text/>
      </w:sdtPr>
      <w:sdtContent>
        <w:p w14:paraId="037DF397" w14:textId="252AD45D" w:rsidR="00860659" w:rsidRPr="00255E2B" w:rsidRDefault="00E44590" w:rsidP="00860659">
          <w:pPr>
            <w:pStyle w:val="Titel"/>
          </w:pPr>
          <w:r>
            <w:t>Movement monitoring</w:t>
          </w:r>
        </w:p>
      </w:sdtContent>
    </w:sdt>
    <w:bookmarkEnd w:id="0" w:displacedByCustomXml="prev"/>
    <w:sdt>
      <w:sdtPr>
        <w:rPr>
          <w:i/>
          <w:sz w:val="36"/>
          <w:szCs w:val="36"/>
        </w:rPr>
        <w:id w:val="804596263"/>
        <w:placeholder>
          <w:docPart w:val="DAA4A6622B3B41A0B8FC45704D94D594"/>
        </w:placeholder>
        <w:text/>
      </w:sdtPr>
      <w:sdtContent>
        <w:p w14:paraId="11F69198" w14:textId="3CBC9A27" w:rsidR="00860659" w:rsidRPr="00255E2B" w:rsidRDefault="00EB34E4" w:rsidP="00860659">
          <w:pPr>
            <w:pStyle w:val="Dokumenttyp"/>
            <w:rPr>
              <w:i/>
              <w:sz w:val="36"/>
              <w:szCs w:val="36"/>
            </w:rPr>
          </w:pPr>
          <w:r>
            <w:rPr>
              <w:i/>
              <w:sz w:val="36"/>
              <w:szCs w:val="36"/>
            </w:rPr>
            <w:t xml:space="preserve">Visitor flow surveillance using a thermal IR sensor and </w:t>
          </w:r>
          <w:proofErr w:type="spellStart"/>
          <w:r>
            <w:rPr>
              <w:i/>
              <w:sz w:val="36"/>
              <w:szCs w:val="36"/>
            </w:rPr>
            <w:t>WiFi</w:t>
          </w:r>
          <w:proofErr w:type="spellEnd"/>
          <w:r>
            <w:rPr>
              <w:i/>
              <w:sz w:val="36"/>
              <w:szCs w:val="36"/>
            </w:rPr>
            <w:t xml:space="preserve"> scanning</w:t>
          </w:r>
        </w:p>
      </w:sdtContent>
    </w:sdt>
    <w:p w14:paraId="3B3C2E5D" w14:textId="77777777" w:rsidR="001F6AC1" w:rsidRPr="00255E2B" w:rsidRDefault="000B4C66" w:rsidP="002A67EE">
      <w:pPr>
        <w:tabs>
          <w:tab w:val="right" w:pos="7455"/>
        </w:tabs>
        <w:rPr>
          <w:i/>
          <w:sz w:val="36"/>
          <w:szCs w:val="36"/>
        </w:rPr>
      </w:pPr>
      <w:r w:rsidRPr="00255E2B">
        <w:rPr>
          <w:i/>
          <w:noProof/>
          <w:lang w:eastAsia="en-GB"/>
        </w:rPr>
        <mc:AlternateContent>
          <mc:Choice Requires="wps">
            <w:drawing>
              <wp:anchor distT="0" distB="0" distL="114300" distR="114300" simplePos="0" relativeHeight="251668480" behindDoc="0" locked="1" layoutInCell="1" allowOverlap="1" wp14:anchorId="31D23945" wp14:editId="68EBCD1A">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Content>
                              <w:p w14:paraId="191DC762" w14:textId="649F021E" w:rsidR="00E43A83" w:rsidRPr="00BF09FD" w:rsidRDefault="003E3852" w:rsidP="00BF09FD">
                                <w:pPr>
                                  <w:pStyle w:val="Dokumenttyp"/>
                                </w:pPr>
                                <w: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23945" id="_x0000_t202" coordsize="21600,21600" o:spt="202" path="m,l,21600r21600,l21600,xe">
                <v:stroke joinstyle="miter"/>
                <v:path gradientshapeok="t" o:connecttype="rect"/>
              </v:shapetype>
              <v:shape id="Textruta 1" o:spid="_x0000_s1026" type="#_x0000_t202" style="position:absolute;left:0;text-align:left;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" filled="f" strokecolor="white [3212]" strokeweight=".5pt">
                <v:textbox inset="0,0,0,0">
                  <w:txbxContent>
                    <w:sdt>
                      <w:sdtPr>
                        <w:id w:val="431253130"/>
                        <w:text w:multiLine="1"/>
                      </w:sdtPr>
                      <w:sdtContent>
                        <w:p w14:paraId="191DC762" w14:textId="649F021E" w:rsidR="00E43A83" w:rsidRPr="00BF09FD" w:rsidRDefault="003E3852" w:rsidP="00BF09FD">
                          <w:pPr>
                            <w:pStyle w:val="Dokumenttyp"/>
                          </w:pPr>
                          <w:r>
                            <w:t>Report</w:t>
                          </w:r>
                        </w:p>
                      </w:sdtContent>
                    </w:sdt>
                  </w:txbxContent>
                </v:textbox>
                <w10:wrap type="topAndBottom" anchorx="page" anchory="page"/>
                <w10:anchorlock/>
              </v:shape>
            </w:pict>
          </mc:Fallback>
        </mc:AlternateContent>
      </w:r>
      <w:r w:rsidR="005A4295" w:rsidRPr="00255E2B">
        <w:rPr>
          <w:i/>
          <w:noProof/>
          <w:lang w:eastAsia="en-GB"/>
        </w:rPr>
        <mc:AlternateContent>
          <mc:Choice Requires="wps">
            <w:drawing>
              <wp:anchor distT="0" distB="0" distL="114300" distR="114300" simplePos="0" relativeHeight="251663360" behindDoc="0" locked="0" layoutInCell="1" allowOverlap="1" wp14:anchorId="392851C3" wp14:editId="5AD56E38">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092405" w14:textId="743DB67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Content>
                                <w:r w:rsidR="00BD7A25">
                                  <w:rPr>
                                    <w:i w:val="0"/>
                                    <w:iCs/>
                                    <w:lang w:val="en-US"/>
                                  </w:rPr>
                                  <w:t>Johan Gustafsson</w:t>
                                </w:r>
                              </w:sdtContent>
                            </w:sdt>
                          </w:p>
                          <w:p w14:paraId="3AB7AD0F" w14:textId="673F3998" w:rsidR="00E43A83" w:rsidRPr="00BD7A25" w:rsidRDefault="00E43A83" w:rsidP="005A4295">
                            <w:pPr>
                              <w:pStyle w:val="Frfattarruta"/>
                              <w:rPr>
                                <w:i w:val="0"/>
                                <w:lang w:val="en-US"/>
                              </w:rPr>
                            </w:pPr>
                            <w:r w:rsidRPr="00BD7A25">
                              <w:rPr>
                                <w:lang w:val="en-US"/>
                              </w:rPr>
                              <w:t xml:space="preserve">Supervisor: </w:t>
                            </w:r>
                            <w:sdt>
                              <w:sdtPr>
                                <w:rPr>
                                  <w:rFonts w:asciiTheme="minorHAnsi" w:hAnsiTheme="minorHAnsi"/>
                                  <w:i w:val="0"/>
                                  <w:iCs/>
                                  <w:lang w:val="en-US"/>
                                </w:rPr>
                                <w:id w:val="546336949"/>
                                <w:text/>
                              </w:sdtPr>
                              <w:sdtContent>
                                <w:r w:rsidR="00BD7A25">
                                  <w:rPr>
                                    <w:rFonts w:asciiTheme="minorHAnsi" w:hAnsiTheme="minorHAnsi"/>
                                    <w:i w:val="0"/>
                                    <w:iCs/>
                                    <w:lang w:val="en-US"/>
                                  </w:rPr>
                                  <w:t xml:space="preserve">Hemant </w:t>
                                </w:r>
                                <w:proofErr w:type="spellStart"/>
                                <w:r w:rsidR="00BD7A25">
                                  <w:rPr>
                                    <w:rFonts w:asciiTheme="minorHAnsi" w:hAnsiTheme="minorHAnsi"/>
                                    <w:i w:val="0"/>
                                    <w:iCs/>
                                    <w:lang w:val="en-US"/>
                                  </w:rPr>
                                  <w:t>Ghayvat</w:t>
                                </w:r>
                                <w:proofErr w:type="spellEnd"/>
                              </w:sdtContent>
                            </w:sdt>
                          </w:p>
                          <w:p w14:paraId="3376D8BD" w14:textId="0A9E7593" w:rsidR="00E43A83" w:rsidRPr="000C1FF3" w:rsidRDefault="00E43A83" w:rsidP="005A4295">
                            <w:pPr>
                              <w:pStyle w:val="Frfattarruta"/>
                              <w:rPr>
                                <w:i w:val="0"/>
                                <w:lang w:val="en-US"/>
                              </w:rPr>
                            </w:pPr>
                            <w:r w:rsidRPr="000C1FF3">
                              <w:rPr>
                                <w:lang w:val="en-US"/>
                              </w:rPr>
                              <w:t xml:space="preserve">Semester: </w:t>
                            </w:r>
                            <w:sdt>
                              <w:sdtPr>
                                <w:rPr>
                                  <w:i w:val="0"/>
                                  <w:lang w:val="en-US"/>
                                </w:rPr>
                                <w:id w:val="1653417009"/>
                                <w:text/>
                              </w:sdtPr>
                              <w:sdtContent>
                                <w:r w:rsidRPr="000C1FF3">
                                  <w:rPr>
                                    <w:i w:val="0"/>
                                    <w:lang w:val="en-US"/>
                                  </w:rPr>
                                  <w:t>VT2</w:t>
                                </w:r>
                                <w:r w:rsidR="00BD7A25" w:rsidRPr="000C1FF3">
                                  <w:rPr>
                                    <w:i w:val="0"/>
                                    <w:lang w:val="en-US"/>
                                  </w:rPr>
                                  <w:t>2</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Content>
                                <w:r>
                                  <w:rPr>
                                    <w:i w:val="0"/>
                                  </w:rPr>
                                  <w:t>2DT304</w:t>
                                </w:r>
                              </w:sdtContent>
                            </w:sdt>
                          </w:p>
                          <w:p w14:paraId="62845E42" w14:textId="77777777" w:rsidR="00E43A83" w:rsidRDefault="00E43A83" w:rsidP="005A4295"/>
                          <w:p w14:paraId="0B20F1E8" w14:textId="77777777" w:rsidR="00E43A83" w:rsidRDefault="00E43A83"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51C3" id="Textruta 25" o:spid="_x0000_s1027" type="#_x0000_t202" style="position:absolute;left:0;text-align:left;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" filled="f" stroked="f">
                <v:textbox>
                  <w:txbxContent>
                    <w:p w14:paraId="35092405" w14:textId="743DB67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Content>
                          <w:r w:rsidR="00BD7A25">
                            <w:rPr>
                              <w:i w:val="0"/>
                              <w:iCs/>
                              <w:lang w:val="en-US"/>
                            </w:rPr>
                            <w:t>Johan Gustafsson</w:t>
                          </w:r>
                        </w:sdtContent>
                      </w:sdt>
                    </w:p>
                    <w:p w14:paraId="3AB7AD0F" w14:textId="673F3998" w:rsidR="00E43A83" w:rsidRPr="00BD7A25" w:rsidRDefault="00E43A83" w:rsidP="005A4295">
                      <w:pPr>
                        <w:pStyle w:val="Frfattarruta"/>
                        <w:rPr>
                          <w:i w:val="0"/>
                          <w:lang w:val="en-US"/>
                        </w:rPr>
                      </w:pPr>
                      <w:r w:rsidRPr="00BD7A25">
                        <w:rPr>
                          <w:lang w:val="en-US"/>
                        </w:rPr>
                        <w:t xml:space="preserve">Supervisor: </w:t>
                      </w:r>
                      <w:sdt>
                        <w:sdtPr>
                          <w:rPr>
                            <w:rFonts w:asciiTheme="minorHAnsi" w:hAnsiTheme="minorHAnsi"/>
                            <w:i w:val="0"/>
                            <w:iCs/>
                            <w:lang w:val="en-US"/>
                          </w:rPr>
                          <w:id w:val="546336949"/>
                          <w:text/>
                        </w:sdtPr>
                        <w:sdtContent>
                          <w:r w:rsidR="00BD7A25">
                            <w:rPr>
                              <w:rFonts w:asciiTheme="minorHAnsi" w:hAnsiTheme="minorHAnsi"/>
                              <w:i w:val="0"/>
                              <w:iCs/>
                              <w:lang w:val="en-US"/>
                            </w:rPr>
                            <w:t xml:space="preserve">Hemant </w:t>
                          </w:r>
                          <w:proofErr w:type="spellStart"/>
                          <w:r w:rsidR="00BD7A25">
                            <w:rPr>
                              <w:rFonts w:asciiTheme="minorHAnsi" w:hAnsiTheme="minorHAnsi"/>
                              <w:i w:val="0"/>
                              <w:iCs/>
                              <w:lang w:val="en-US"/>
                            </w:rPr>
                            <w:t>Ghayvat</w:t>
                          </w:r>
                          <w:proofErr w:type="spellEnd"/>
                        </w:sdtContent>
                      </w:sdt>
                    </w:p>
                    <w:p w14:paraId="3376D8BD" w14:textId="0A9E7593" w:rsidR="00E43A83" w:rsidRPr="000C1FF3" w:rsidRDefault="00E43A83" w:rsidP="005A4295">
                      <w:pPr>
                        <w:pStyle w:val="Frfattarruta"/>
                        <w:rPr>
                          <w:i w:val="0"/>
                          <w:lang w:val="en-US"/>
                        </w:rPr>
                      </w:pPr>
                      <w:r w:rsidRPr="000C1FF3">
                        <w:rPr>
                          <w:lang w:val="en-US"/>
                        </w:rPr>
                        <w:t xml:space="preserve">Semester: </w:t>
                      </w:r>
                      <w:sdt>
                        <w:sdtPr>
                          <w:rPr>
                            <w:i w:val="0"/>
                            <w:lang w:val="en-US"/>
                          </w:rPr>
                          <w:id w:val="1653417009"/>
                          <w:text/>
                        </w:sdtPr>
                        <w:sdtContent>
                          <w:r w:rsidRPr="000C1FF3">
                            <w:rPr>
                              <w:i w:val="0"/>
                              <w:lang w:val="en-US"/>
                            </w:rPr>
                            <w:t>VT2</w:t>
                          </w:r>
                          <w:r w:rsidR="00BD7A25" w:rsidRPr="000C1FF3">
                            <w:rPr>
                              <w:i w:val="0"/>
                              <w:lang w:val="en-US"/>
                            </w:rPr>
                            <w:t>2</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Content>
                          <w:r>
                            <w:rPr>
                              <w:i w:val="0"/>
                            </w:rPr>
                            <w:t>2DT304</w:t>
                          </w:r>
                        </w:sdtContent>
                      </w:sdt>
                    </w:p>
                    <w:p w14:paraId="62845E42" w14:textId="77777777" w:rsidR="00E43A83" w:rsidRDefault="00E43A83" w:rsidP="005A4295"/>
                    <w:p w14:paraId="0B20F1E8" w14:textId="77777777" w:rsidR="00E43A83" w:rsidRDefault="00E43A83" w:rsidP="005A4295"/>
                  </w:txbxContent>
                </v:textbox>
                <w10:wrap anchory="page"/>
              </v:shape>
            </w:pict>
          </mc:Fallback>
        </mc:AlternateContent>
      </w:r>
      <w:r w:rsidR="001F6AC1" w:rsidRPr="00255E2B">
        <w:rPr>
          <w:i/>
          <w:sz w:val="36"/>
          <w:szCs w:val="36"/>
        </w:rPr>
        <w:br w:type="page"/>
      </w:r>
    </w:p>
    <w:p w14:paraId="367669F0" w14:textId="77777777" w:rsidR="00445FF2" w:rsidRDefault="00445FF2" w:rsidP="00E44590">
      <w:pPr>
        <w:pStyle w:val="Rubrik1"/>
        <w:numPr>
          <w:ilvl w:val="0"/>
          <w:numId w:val="0"/>
        </w:numPr>
        <w:rPr>
          <w:rFonts w:ascii="Calibri" w:eastAsiaTheme="minorHAnsi" w:hAnsi="Calibri" w:cstheme="minorBidi"/>
          <w:color w:val="auto"/>
          <w:sz w:val="34"/>
          <w:szCs w:val="34"/>
        </w:rPr>
      </w:pPr>
    </w:p>
    <w:p w14:paraId="687C4489" w14:textId="1571B70F" w:rsidR="00445FF2" w:rsidRDefault="00445FF2" w:rsidP="00445FF2">
      <w:pPr>
        <w:pStyle w:val="Rubrik1"/>
      </w:pPr>
      <w:bookmarkStart w:id="1" w:name="_Toc127511562"/>
      <w:r>
        <w:t>Abstract</w:t>
      </w:r>
      <w:bookmarkEnd w:id="1"/>
    </w:p>
    <w:p w14:paraId="69149A42" w14:textId="77777777" w:rsidR="00E16910" w:rsidRDefault="00E16910" w:rsidP="00E16910">
      <w:pPr>
        <w:ind w:firstLine="0"/>
        <w:rPr>
          <w:rFonts w:ascii="Times New Roman" w:hAnsi="Times New Roman" w:cs="Times New Roman"/>
          <w:bCs/>
          <w:color w:val="auto"/>
        </w:rPr>
      </w:pPr>
      <w:r>
        <w:rPr>
          <w:bCs/>
        </w:rPr>
        <w:t>Monitoring people is a subject that holds many difficulties. One of them is integrity. Many modern solutions use cameras and machine learning to detect people. But cameras also give many people the feeling of that someone is watching them and for some spaces cameras are simply not allowed. Those are the arguments for looking at alternative solutions when detecting people. An ultrasonic sensor can sense if someone passes it but not in which direction, that will require two of them.</w:t>
      </w:r>
    </w:p>
    <w:p w14:paraId="707569EC" w14:textId="2CDC5AFD" w:rsidR="00E16910" w:rsidRDefault="00E16910" w:rsidP="00E16910">
      <w:pPr>
        <w:ind w:firstLine="0"/>
        <w:rPr>
          <w:bCs/>
        </w:rPr>
      </w:pPr>
      <w:r>
        <w:rPr>
          <w:bCs/>
        </w:rPr>
        <w:t>The idea for this project is to use an 8x8 IR thermal sensor for detection of people. The sensor has pixels just like a camera, but the 64 pixels are temperatures instead of colours. This hopefully gives the ability to calculate the direction of a human’s movements and can thereby keep track of how many enters and how many leaves a room with just one sensor and without using a camera. The sensor will be connected to a IoT device which has a Wi-Fi component. The Wi-Fi will be used not only for transferring data to the cloud but also for detecting nearby smartphones. This data can</w:t>
      </w:r>
      <w:r w:rsidR="00CA3690">
        <w:rPr>
          <w:bCs/>
        </w:rPr>
        <w:t xml:space="preserve"> then</w:t>
      </w:r>
      <w:r>
        <w:rPr>
          <w:bCs/>
        </w:rPr>
        <w:t xml:space="preserve"> be used to estimate how many people that are in the nearby area of the device and for how long they stay there.</w:t>
      </w:r>
    </w:p>
    <w:p w14:paraId="3F02AB16" w14:textId="795265B4" w:rsidR="00445FF2" w:rsidRDefault="00445FF2" w:rsidP="00445FF2">
      <w:pPr>
        <w:spacing w:after="160"/>
        <w:ind w:firstLine="0"/>
        <w:jc w:val="left"/>
        <w:rPr>
          <w:rFonts w:cstheme="minorBidi"/>
          <w:color w:val="auto"/>
          <w:sz w:val="34"/>
          <w:szCs w:val="34"/>
        </w:rPr>
      </w:pPr>
      <w:r>
        <w:rPr>
          <w:rFonts w:cstheme="minorBidi"/>
          <w:color w:val="auto"/>
          <w:sz w:val="34"/>
          <w:szCs w:val="34"/>
        </w:rPr>
        <w:br w:type="page"/>
      </w:r>
    </w:p>
    <w:sdt>
      <w:sdtPr>
        <w:rPr>
          <w:rFonts w:ascii="Calibri" w:eastAsiaTheme="minorHAnsi" w:hAnsi="Calibri" w:cstheme="minorBidi"/>
          <w:color w:val="auto"/>
          <w:sz w:val="34"/>
          <w:szCs w:val="34"/>
        </w:rPr>
        <w:id w:val="-1980917535"/>
        <w:docPartObj>
          <w:docPartGallery w:val="Table of Contents"/>
          <w:docPartUnique/>
        </w:docPartObj>
      </w:sdtPr>
      <w:sdtEndPr>
        <w:rPr>
          <w:rFonts w:cstheme="minorHAnsi"/>
          <w:b/>
          <w:bCs/>
          <w:noProof/>
          <w:color w:val="000000"/>
          <w:sz w:val="22"/>
          <w:szCs w:val="22"/>
        </w:rPr>
      </w:sdtEndPr>
      <w:sdtContent>
        <w:p w14:paraId="51D39FB6" w14:textId="77CAED68" w:rsidR="00E44590" w:rsidRDefault="00E44590" w:rsidP="00E44590">
          <w:pPr>
            <w:pStyle w:val="Rubrik1"/>
            <w:numPr>
              <w:ilvl w:val="0"/>
              <w:numId w:val="0"/>
            </w:numPr>
          </w:pPr>
        </w:p>
        <w:p w14:paraId="09219D3C" w14:textId="07C2D9EA" w:rsidR="0069709D" w:rsidRPr="0069709D" w:rsidRDefault="00053690" w:rsidP="0069709D">
          <w:pPr>
            <w:pStyle w:val="Innehll1"/>
            <w:tabs>
              <w:tab w:val="left" w:pos="660"/>
              <w:tab w:val="right" w:leader="dot" w:pos="7445"/>
            </w:tabs>
            <w:rPr>
              <w:noProof/>
              <w:color w:val="0000FF" w:themeColor="hyperlink"/>
              <w:u w:val="single"/>
            </w:rPr>
          </w:pPr>
          <w:r w:rsidRPr="00255E2B">
            <w:rPr>
              <w:b w:val="0"/>
              <w:bCs w:val="0"/>
            </w:rPr>
            <w:fldChar w:fldCharType="begin"/>
          </w:r>
          <w:r w:rsidRPr="00255E2B">
            <w:instrText>TOC \o "1-3" \h \z \u</w:instrText>
          </w:r>
          <w:r w:rsidRPr="00255E2B">
            <w:rPr>
              <w:b w:val="0"/>
              <w:bCs w:val="0"/>
            </w:rPr>
            <w:fldChar w:fldCharType="separate"/>
          </w:r>
          <w:hyperlink w:anchor="_Toc127511562" w:history="1">
            <w:r w:rsidR="0069709D" w:rsidRPr="00D07BDA">
              <w:rPr>
                <w:rStyle w:val="Hyperlnk"/>
                <w:noProof/>
                <w14:scene3d>
                  <w14:camera w14:prst="orthographicFront"/>
                  <w14:lightRig w14:rig="threePt" w14:dir="t">
                    <w14:rot w14:lat="0" w14:lon="0" w14:rev="0"/>
                  </w14:lightRig>
                </w14:scene3d>
              </w:rPr>
              <w:t>1</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Abstract</w:t>
            </w:r>
            <w:r w:rsidR="0069709D">
              <w:rPr>
                <w:noProof/>
                <w:webHidden/>
              </w:rPr>
              <w:tab/>
            </w:r>
            <w:r w:rsidR="0069709D">
              <w:rPr>
                <w:noProof/>
                <w:webHidden/>
              </w:rPr>
              <w:fldChar w:fldCharType="begin"/>
            </w:r>
            <w:r w:rsidR="0069709D">
              <w:rPr>
                <w:noProof/>
                <w:webHidden/>
              </w:rPr>
              <w:instrText xml:space="preserve"> PAGEREF _Toc127511562 \h </w:instrText>
            </w:r>
            <w:r w:rsidR="0069709D">
              <w:rPr>
                <w:noProof/>
                <w:webHidden/>
              </w:rPr>
            </w:r>
            <w:r w:rsidR="0069709D">
              <w:rPr>
                <w:noProof/>
                <w:webHidden/>
              </w:rPr>
              <w:fldChar w:fldCharType="separate"/>
            </w:r>
            <w:r w:rsidR="0069709D">
              <w:rPr>
                <w:noProof/>
                <w:webHidden/>
              </w:rPr>
              <w:t>2</w:t>
            </w:r>
            <w:r w:rsidR="0069709D">
              <w:rPr>
                <w:noProof/>
                <w:webHidden/>
              </w:rPr>
              <w:fldChar w:fldCharType="end"/>
            </w:r>
          </w:hyperlink>
        </w:p>
        <w:p w14:paraId="7A28B681" w14:textId="328E0B8D"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3" w:history="1">
            <w:r w:rsidR="0069709D" w:rsidRPr="00D07BDA">
              <w:rPr>
                <w:rStyle w:val="Hyperlnk"/>
                <w:noProof/>
                <w14:scene3d>
                  <w14:camera w14:prst="orthographicFront"/>
                  <w14:lightRig w14:rig="threePt" w14:dir="t">
                    <w14:rot w14:lat="0" w14:lon="0" w14:rev="0"/>
                  </w14:lightRig>
                </w14:scene3d>
              </w:rPr>
              <w:t>2</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Introduction</w:t>
            </w:r>
            <w:r w:rsidR="0069709D">
              <w:rPr>
                <w:noProof/>
                <w:webHidden/>
              </w:rPr>
              <w:tab/>
            </w:r>
            <w:r w:rsidR="0069709D">
              <w:rPr>
                <w:noProof/>
                <w:webHidden/>
              </w:rPr>
              <w:fldChar w:fldCharType="begin"/>
            </w:r>
            <w:r w:rsidR="0069709D">
              <w:rPr>
                <w:noProof/>
                <w:webHidden/>
              </w:rPr>
              <w:instrText xml:space="preserve"> PAGEREF _Toc127511563 \h </w:instrText>
            </w:r>
            <w:r w:rsidR="0069709D">
              <w:rPr>
                <w:noProof/>
                <w:webHidden/>
              </w:rPr>
            </w:r>
            <w:r w:rsidR="0069709D">
              <w:rPr>
                <w:noProof/>
                <w:webHidden/>
              </w:rPr>
              <w:fldChar w:fldCharType="separate"/>
            </w:r>
            <w:r w:rsidR="0069709D">
              <w:rPr>
                <w:noProof/>
                <w:webHidden/>
              </w:rPr>
              <w:t>4</w:t>
            </w:r>
            <w:r w:rsidR="0069709D">
              <w:rPr>
                <w:noProof/>
                <w:webHidden/>
              </w:rPr>
              <w:fldChar w:fldCharType="end"/>
            </w:r>
          </w:hyperlink>
        </w:p>
        <w:p w14:paraId="06EE6AFA" w14:textId="558420D7"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4" w:history="1">
            <w:r w:rsidR="0069709D" w:rsidRPr="00D07BDA">
              <w:rPr>
                <w:rStyle w:val="Hyperlnk"/>
                <w:noProof/>
                <w14:scene3d>
                  <w14:camera w14:prst="orthographicFront"/>
                  <w14:lightRig w14:rig="threePt" w14:dir="t">
                    <w14:rot w14:lat="0" w14:lon="0" w14:rev="0"/>
                  </w14:lightRig>
                </w14:scene3d>
              </w:rPr>
              <w:t>3</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Background / State of The Art</w:t>
            </w:r>
            <w:r w:rsidR="0069709D">
              <w:rPr>
                <w:noProof/>
                <w:webHidden/>
              </w:rPr>
              <w:tab/>
            </w:r>
            <w:r w:rsidR="0069709D">
              <w:rPr>
                <w:noProof/>
                <w:webHidden/>
              </w:rPr>
              <w:fldChar w:fldCharType="begin"/>
            </w:r>
            <w:r w:rsidR="0069709D">
              <w:rPr>
                <w:noProof/>
                <w:webHidden/>
              </w:rPr>
              <w:instrText xml:space="preserve"> PAGEREF _Toc127511564 \h </w:instrText>
            </w:r>
            <w:r w:rsidR="0069709D">
              <w:rPr>
                <w:noProof/>
                <w:webHidden/>
              </w:rPr>
            </w:r>
            <w:r w:rsidR="0069709D">
              <w:rPr>
                <w:noProof/>
                <w:webHidden/>
              </w:rPr>
              <w:fldChar w:fldCharType="separate"/>
            </w:r>
            <w:r w:rsidR="0069709D">
              <w:rPr>
                <w:noProof/>
                <w:webHidden/>
              </w:rPr>
              <w:t>4</w:t>
            </w:r>
            <w:r w:rsidR="0069709D">
              <w:rPr>
                <w:noProof/>
                <w:webHidden/>
              </w:rPr>
              <w:fldChar w:fldCharType="end"/>
            </w:r>
          </w:hyperlink>
        </w:p>
        <w:p w14:paraId="038AB2E5" w14:textId="6285BBDD"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5" w:history="1">
            <w:r w:rsidR="0069709D" w:rsidRPr="00D07BDA">
              <w:rPr>
                <w:rStyle w:val="Hyperlnk"/>
                <w:noProof/>
                <w14:scene3d>
                  <w14:camera w14:prst="orthographicFront"/>
                  <w14:lightRig w14:rig="threePt" w14:dir="t">
                    <w14:rot w14:lat="0" w14:lon="0" w14:rev="0"/>
                  </w14:lightRig>
                </w14:scene3d>
              </w:rPr>
              <w:t>4</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Planning</w:t>
            </w:r>
            <w:r w:rsidR="0069709D">
              <w:rPr>
                <w:noProof/>
                <w:webHidden/>
              </w:rPr>
              <w:tab/>
            </w:r>
            <w:r w:rsidR="0069709D">
              <w:rPr>
                <w:noProof/>
                <w:webHidden/>
              </w:rPr>
              <w:fldChar w:fldCharType="begin"/>
            </w:r>
            <w:r w:rsidR="0069709D">
              <w:rPr>
                <w:noProof/>
                <w:webHidden/>
              </w:rPr>
              <w:instrText xml:space="preserve"> PAGEREF _Toc127511565 \h </w:instrText>
            </w:r>
            <w:r w:rsidR="0069709D">
              <w:rPr>
                <w:noProof/>
                <w:webHidden/>
              </w:rPr>
            </w:r>
            <w:r w:rsidR="0069709D">
              <w:rPr>
                <w:noProof/>
                <w:webHidden/>
              </w:rPr>
              <w:fldChar w:fldCharType="separate"/>
            </w:r>
            <w:r w:rsidR="0069709D">
              <w:rPr>
                <w:noProof/>
                <w:webHidden/>
              </w:rPr>
              <w:t>5</w:t>
            </w:r>
            <w:r w:rsidR="0069709D">
              <w:rPr>
                <w:noProof/>
                <w:webHidden/>
              </w:rPr>
              <w:fldChar w:fldCharType="end"/>
            </w:r>
          </w:hyperlink>
        </w:p>
        <w:p w14:paraId="7AFDA5E6" w14:textId="727D55DF"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6" w:history="1">
            <w:r w:rsidR="0069709D" w:rsidRPr="00D07BDA">
              <w:rPr>
                <w:rStyle w:val="Hyperlnk"/>
                <w:noProof/>
                <w14:scene3d>
                  <w14:camera w14:prst="orthographicFront"/>
                  <w14:lightRig w14:rig="threePt" w14:dir="t">
                    <w14:rot w14:lat="0" w14:lon="0" w14:rev="0"/>
                  </w14:lightRig>
                </w14:scene3d>
              </w:rPr>
              <w:t>5</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Developing process</w:t>
            </w:r>
            <w:r w:rsidR="0069709D">
              <w:rPr>
                <w:noProof/>
                <w:webHidden/>
              </w:rPr>
              <w:tab/>
            </w:r>
            <w:r w:rsidR="0069709D">
              <w:rPr>
                <w:noProof/>
                <w:webHidden/>
              </w:rPr>
              <w:fldChar w:fldCharType="begin"/>
            </w:r>
            <w:r w:rsidR="0069709D">
              <w:rPr>
                <w:noProof/>
                <w:webHidden/>
              </w:rPr>
              <w:instrText xml:space="preserve"> PAGEREF _Toc127511566 \h </w:instrText>
            </w:r>
            <w:r w:rsidR="0069709D">
              <w:rPr>
                <w:noProof/>
                <w:webHidden/>
              </w:rPr>
            </w:r>
            <w:r w:rsidR="0069709D">
              <w:rPr>
                <w:noProof/>
                <w:webHidden/>
              </w:rPr>
              <w:fldChar w:fldCharType="separate"/>
            </w:r>
            <w:r w:rsidR="0069709D">
              <w:rPr>
                <w:noProof/>
                <w:webHidden/>
              </w:rPr>
              <w:t>5</w:t>
            </w:r>
            <w:r w:rsidR="0069709D">
              <w:rPr>
                <w:noProof/>
                <w:webHidden/>
              </w:rPr>
              <w:fldChar w:fldCharType="end"/>
            </w:r>
          </w:hyperlink>
        </w:p>
        <w:p w14:paraId="6FD256EC" w14:textId="39AF5661" w:rsidR="0069709D" w:rsidRDefault="00000000">
          <w:pPr>
            <w:pStyle w:val="Innehll2"/>
            <w:tabs>
              <w:tab w:val="left" w:pos="1100"/>
              <w:tab w:val="right" w:leader="dot" w:pos="7445"/>
            </w:tabs>
            <w:rPr>
              <w:rFonts w:asciiTheme="minorHAnsi" w:eastAsiaTheme="minorEastAsia" w:hAnsiTheme="minorHAnsi" w:cstheme="minorBidi"/>
              <w:i w:val="0"/>
              <w:iCs w:val="0"/>
              <w:noProof/>
              <w:color w:val="auto"/>
              <w:lang w:val="sv-SE" w:eastAsia="sv-SE"/>
            </w:rPr>
          </w:pPr>
          <w:hyperlink w:anchor="_Toc127511567" w:history="1">
            <w:r w:rsidR="0069709D" w:rsidRPr="00D07BDA">
              <w:rPr>
                <w:rStyle w:val="Hyperlnk"/>
                <w:noProof/>
                <w14:scene3d>
                  <w14:camera w14:prst="orthographicFront"/>
                  <w14:lightRig w14:rig="threePt" w14:dir="t">
                    <w14:rot w14:lat="0" w14:lon="0" w14:rev="0"/>
                  </w14:lightRig>
                </w14:scene3d>
              </w:rPr>
              <w:t>5.1</w:t>
            </w:r>
            <w:r w:rsidR="0069709D">
              <w:rPr>
                <w:rFonts w:asciiTheme="minorHAnsi" w:eastAsiaTheme="minorEastAsia" w:hAnsiTheme="minorHAnsi" w:cstheme="minorBidi"/>
                <w:i w:val="0"/>
                <w:iCs w:val="0"/>
                <w:noProof/>
                <w:color w:val="auto"/>
                <w:lang w:val="sv-SE" w:eastAsia="sv-SE"/>
              </w:rPr>
              <w:tab/>
            </w:r>
            <w:r w:rsidR="0069709D" w:rsidRPr="00D07BDA">
              <w:rPr>
                <w:rStyle w:val="Hyperlnk"/>
                <w:noProof/>
              </w:rPr>
              <w:t>Subsection 1.1 title example</w:t>
            </w:r>
            <w:r w:rsidR="0069709D">
              <w:rPr>
                <w:noProof/>
                <w:webHidden/>
              </w:rPr>
              <w:tab/>
            </w:r>
            <w:r w:rsidR="0069709D">
              <w:rPr>
                <w:noProof/>
                <w:webHidden/>
              </w:rPr>
              <w:fldChar w:fldCharType="begin"/>
            </w:r>
            <w:r w:rsidR="0069709D">
              <w:rPr>
                <w:noProof/>
                <w:webHidden/>
              </w:rPr>
              <w:instrText xml:space="preserve"> PAGEREF _Toc127511567 \h </w:instrText>
            </w:r>
            <w:r w:rsidR="0069709D">
              <w:rPr>
                <w:noProof/>
                <w:webHidden/>
              </w:rPr>
            </w:r>
            <w:r w:rsidR="0069709D">
              <w:rPr>
                <w:noProof/>
                <w:webHidden/>
              </w:rPr>
              <w:fldChar w:fldCharType="separate"/>
            </w:r>
            <w:r w:rsidR="0069709D">
              <w:rPr>
                <w:noProof/>
                <w:webHidden/>
              </w:rPr>
              <w:t>5</w:t>
            </w:r>
            <w:r w:rsidR="0069709D">
              <w:rPr>
                <w:noProof/>
                <w:webHidden/>
              </w:rPr>
              <w:fldChar w:fldCharType="end"/>
            </w:r>
          </w:hyperlink>
        </w:p>
        <w:p w14:paraId="735D8B00" w14:textId="7ADBF12A" w:rsidR="0069709D" w:rsidRDefault="00000000">
          <w:pPr>
            <w:pStyle w:val="Innehll3"/>
            <w:tabs>
              <w:tab w:val="left" w:pos="1540"/>
              <w:tab w:val="right" w:leader="dot" w:pos="7445"/>
            </w:tabs>
            <w:rPr>
              <w:rFonts w:asciiTheme="minorHAnsi" w:eastAsiaTheme="minorEastAsia" w:hAnsiTheme="minorHAnsi" w:cstheme="minorBidi"/>
              <w:noProof/>
              <w:color w:val="auto"/>
              <w:lang w:val="sv-SE" w:eastAsia="sv-SE"/>
            </w:rPr>
          </w:pPr>
          <w:hyperlink w:anchor="_Toc127511568" w:history="1">
            <w:r w:rsidR="0069709D" w:rsidRPr="00D07BDA">
              <w:rPr>
                <w:rStyle w:val="Hyperlnk"/>
                <w:noProof/>
                <w14:scene3d>
                  <w14:camera w14:prst="orthographicFront"/>
                  <w14:lightRig w14:rig="threePt" w14:dir="t">
                    <w14:rot w14:lat="0" w14:lon="0" w14:rev="0"/>
                  </w14:lightRig>
                </w14:scene3d>
              </w:rPr>
              <w:t>5.1.1</w:t>
            </w:r>
            <w:r w:rsidR="0069709D">
              <w:rPr>
                <w:rFonts w:asciiTheme="minorHAnsi" w:eastAsiaTheme="minorEastAsia" w:hAnsiTheme="minorHAnsi" w:cstheme="minorBidi"/>
                <w:noProof/>
                <w:color w:val="auto"/>
                <w:lang w:val="sv-SE" w:eastAsia="sv-SE"/>
              </w:rPr>
              <w:tab/>
            </w:r>
            <w:r w:rsidR="0069709D" w:rsidRPr="00D07BDA">
              <w:rPr>
                <w:rStyle w:val="Hyperlnk"/>
                <w:noProof/>
              </w:rPr>
              <w:t>SubSubSection 1.1.1 title example</w:t>
            </w:r>
            <w:r w:rsidR="0069709D">
              <w:rPr>
                <w:noProof/>
                <w:webHidden/>
              </w:rPr>
              <w:tab/>
            </w:r>
            <w:r w:rsidR="0069709D">
              <w:rPr>
                <w:noProof/>
                <w:webHidden/>
              </w:rPr>
              <w:fldChar w:fldCharType="begin"/>
            </w:r>
            <w:r w:rsidR="0069709D">
              <w:rPr>
                <w:noProof/>
                <w:webHidden/>
              </w:rPr>
              <w:instrText xml:space="preserve"> PAGEREF _Toc127511568 \h </w:instrText>
            </w:r>
            <w:r w:rsidR="0069709D">
              <w:rPr>
                <w:noProof/>
                <w:webHidden/>
              </w:rPr>
            </w:r>
            <w:r w:rsidR="0069709D">
              <w:rPr>
                <w:noProof/>
                <w:webHidden/>
              </w:rPr>
              <w:fldChar w:fldCharType="separate"/>
            </w:r>
            <w:r w:rsidR="0069709D">
              <w:rPr>
                <w:noProof/>
                <w:webHidden/>
              </w:rPr>
              <w:t>5</w:t>
            </w:r>
            <w:r w:rsidR="0069709D">
              <w:rPr>
                <w:noProof/>
                <w:webHidden/>
              </w:rPr>
              <w:fldChar w:fldCharType="end"/>
            </w:r>
          </w:hyperlink>
        </w:p>
        <w:p w14:paraId="66AA7529" w14:textId="49BED02E"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9" w:history="1">
            <w:r w:rsidR="0069709D" w:rsidRPr="00D07BDA">
              <w:rPr>
                <w:rStyle w:val="Hyperlnk"/>
                <w:noProof/>
                <w14:scene3d>
                  <w14:camera w14:prst="orthographicFront"/>
                  <w14:lightRig w14:rig="threePt" w14:dir="t">
                    <w14:rot w14:lat="0" w14:lon="0" w14:rev="0"/>
                  </w14:lightRig>
                </w14:scene3d>
              </w:rPr>
              <w:t>6</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Implementation</w:t>
            </w:r>
            <w:r w:rsidR="0069709D">
              <w:rPr>
                <w:noProof/>
                <w:webHidden/>
              </w:rPr>
              <w:tab/>
            </w:r>
            <w:r w:rsidR="0069709D">
              <w:rPr>
                <w:noProof/>
                <w:webHidden/>
              </w:rPr>
              <w:fldChar w:fldCharType="begin"/>
            </w:r>
            <w:r w:rsidR="0069709D">
              <w:rPr>
                <w:noProof/>
                <w:webHidden/>
              </w:rPr>
              <w:instrText xml:space="preserve"> PAGEREF _Toc127511569 \h </w:instrText>
            </w:r>
            <w:r w:rsidR="0069709D">
              <w:rPr>
                <w:noProof/>
                <w:webHidden/>
              </w:rPr>
            </w:r>
            <w:r w:rsidR="0069709D">
              <w:rPr>
                <w:noProof/>
                <w:webHidden/>
              </w:rPr>
              <w:fldChar w:fldCharType="separate"/>
            </w:r>
            <w:r w:rsidR="0069709D">
              <w:rPr>
                <w:noProof/>
                <w:webHidden/>
              </w:rPr>
              <w:t>5</w:t>
            </w:r>
            <w:r w:rsidR="0069709D">
              <w:rPr>
                <w:noProof/>
                <w:webHidden/>
              </w:rPr>
              <w:fldChar w:fldCharType="end"/>
            </w:r>
          </w:hyperlink>
        </w:p>
        <w:p w14:paraId="345D90F8" w14:textId="3ED54DF4"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70" w:history="1">
            <w:r w:rsidR="0069709D" w:rsidRPr="00D07BDA">
              <w:rPr>
                <w:rStyle w:val="Hyperlnk"/>
                <w:noProof/>
                <w14:scene3d>
                  <w14:camera w14:prst="orthographicFront"/>
                  <w14:lightRig w14:rig="threePt" w14:dir="t">
                    <w14:rot w14:lat="0" w14:lon="0" w14:rev="0"/>
                  </w14:lightRig>
                </w14:scene3d>
              </w:rPr>
              <w:t>7</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Discussion and final remarks</w:t>
            </w:r>
            <w:r w:rsidR="0069709D">
              <w:rPr>
                <w:noProof/>
                <w:webHidden/>
              </w:rPr>
              <w:tab/>
            </w:r>
            <w:r w:rsidR="0069709D">
              <w:rPr>
                <w:noProof/>
                <w:webHidden/>
              </w:rPr>
              <w:fldChar w:fldCharType="begin"/>
            </w:r>
            <w:r w:rsidR="0069709D">
              <w:rPr>
                <w:noProof/>
                <w:webHidden/>
              </w:rPr>
              <w:instrText xml:space="preserve"> PAGEREF _Toc127511570 \h </w:instrText>
            </w:r>
            <w:r w:rsidR="0069709D">
              <w:rPr>
                <w:noProof/>
                <w:webHidden/>
              </w:rPr>
            </w:r>
            <w:r w:rsidR="0069709D">
              <w:rPr>
                <w:noProof/>
                <w:webHidden/>
              </w:rPr>
              <w:fldChar w:fldCharType="separate"/>
            </w:r>
            <w:r w:rsidR="0069709D">
              <w:rPr>
                <w:noProof/>
                <w:webHidden/>
              </w:rPr>
              <w:t>6</w:t>
            </w:r>
            <w:r w:rsidR="0069709D">
              <w:rPr>
                <w:noProof/>
                <w:webHidden/>
              </w:rPr>
              <w:fldChar w:fldCharType="end"/>
            </w:r>
          </w:hyperlink>
        </w:p>
        <w:p w14:paraId="048F433A" w14:textId="22800B46" w:rsidR="0069709D" w:rsidRDefault="00000000">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71" w:history="1">
            <w:r w:rsidR="0069709D" w:rsidRPr="00D07BDA">
              <w:rPr>
                <w:rStyle w:val="Hyperlnk"/>
                <w:noProof/>
                <w14:scene3d>
                  <w14:camera w14:prst="orthographicFront"/>
                  <w14:lightRig w14:rig="threePt" w14:dir="t">
                    <w14:rot w14:lat="0" w14:lon="0" w14:rev="0"/>
                  </w14:lightRig>
                </w14:scene3d>
              </w:rPr>
              <w:t>8</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Conclusions</w:t>
            </w:r>
            <w:r w:rsidR="0069709D">
              <w:rPr>
                <w:noProof/>
                <w:webHidden/>
              </w:rPr>
              <w:tab/>
            </w:r>
            <w:r w:rsidR="0069709D">
              <w:rPr>
                <w:noProof/>
                <w:webHidden/>
              </w:rPr>
              <w:fldChar w:fldCharType="begin"/>
            </w:r>
            <w:r w:rsidR="0069709D">
              <w:rPr>
                <w:noProof/>
                <w:webHidden/>
              </w:rPr>
              <w:instrText xml:space="preserve"> PAGEREF _Toc127511571 \h </w:instrText>
            </w:r>
            <w:r w:rsidR="0069709D">
              <w:rPr>
                <w:noProof/>
                <w:webHidden/>
              </w:rPr>
            </w:r>
            <w:r w:rsidR="0069709D">
              <w:rPr>
                <w:noProof/>
                <w:webHidden/>
              </w:rPr>
              <w:fldChar w:fldCharType="separate"/>
            </w:r>
            <w:r w:rsidR="0069709D">
              <w:rPr>
                <w:noProof/>
                <w:webHidden/>
              </w:rPr>
              <w:t>6</w:t>
            </w:r>
            <w:r w:rsidR="0069709D">
              <w:rPr>
                <w:noProof/>
                <w:webHidden/>
              </w:rPr>
              <w:fldChar w:fldCharType="end"/>
            </w:r>
          </w:hyperlink>
        </w:p>
        <w:p w14:paraId="0712C657" w14:textId="482FC820" w:rsidR="0069709D" w:rsidRDefault="00000000">
          <w:pPr>
            <w:pStyle w:val="Innehll1"/>
            <w:tabs>
              <w:tab w:val="right" w:leader="dot" w:pos="7445"/>
            </w:tabs>
            <w:rPr>
              <w:rFonts w:asciiTheme="minorHAnsi" w:eastAsiaTheme="minorEastAsia" w:hAnsiTheme="minorHAnsi" w:cstheme="minorBidi"/>
              <w:b w:val="0"/>
              <w:bCs w:val="0"/>
              <w:noProof/>
              <w:color w:val="auto"/>
              <w:lang w:val="sv-SE" w:eastAsia="sv-SE"/>
            </w:rPr>
          </w:pPr>
          <w:hyperlink w:anchor="_Toc127511572" w:history="1">
            <w:r w:rsidR="0069709D" w:rsidRPr="00D07BDA">
              <w:rPr>
                <w:rStyle w:val="Hyperlnk"/>
                <w:noProof/>
              </w:rPr>
              <w:t>References</w:t>
            </w:r>
            <w:r w:rsidR="0069709D">
              <w:rPr>
                <w:noProof/>
                <w:webHidden/>
              </w:rPr>
              <w:tab/>
            </w:r>
            <w:r w:rsidR="0069709D">
              <w:rPr>
                <w:noProof/>
                <w:webHidden/>
              </w:rPr>
              <w:fldChar w:fldCharType="begin"/>
            </w:r>
            <w:r w:rsidR="0069709D">
              <w:rPr>
                <w:noProof/>
                <w:webHidden/>
              </w:rPr>
              <w:instrText xml:space="preserve"> PAGEREF _Toc127511572 \h </w:instrText>
            </w:r>
            <w:r w:rsidR="0069709D">
              <w:rPr>
                <w:noProof/>
                <w:webHidden/>
              </w:rPr>
            </w:r>
            <w:r w:rsidR="0069709D">
              <w:rPr>
                <w:noProof/>
                <w:webHidden/>
              </w:rPr>
              <w:fldChar w:fldCharType="separate"/>
            </w:r>
            <w:r w:rsidR="0069709D">
              <w:rPr>
                <w:noProof/>
                <w:webHidden/>
              </w:rPr>
              <w:t>8</w:t>
            </w:r>
            <w:r w:rsidR="0069709D">
              <w:rPr>
                <w:noProof/>
                <w:webHidden/>
              </w:rPr>
              <w:fldChar w:fldCharType="end"/>
            </w:r>
          </w:hyperlink>
        </w:p>
        <w:p w14:paraId="2FA6F1E7" w14:textId="764FA8E8" w:rsidR="00053690" w:rsidRPr="00255E2B" w:rsidRDefault="00053690" w:rsidP="006A669F">
          <w:r w:rsidRPr="00255E2B">
            <w:rPr>
              <w:b/>
              <w:bCs/>
              <w:noProof/>
            </w:rPr>
            <w:fldChar w:fldCharType="end"/>
          </w:r>
        </w:p>
      </w:sdtContent>
    </w:sdt>
    <w:p w14:paraId="7D9434DB" w14:textId="3147C355" w:rsidR="00053690" w:rsidRDefault="00053690" w:rsidP="00053690"/>
    <w:p w14:paraId="291D6F12" w14:textId="6B7DC3D7" w:rsidR="006820B8" w:rsidRDefault="006820B8" w:rsidP="00053690"/>
    <w:p w14:paraId="52CF0E8F" w14:textId="77777777" w:rsidR="006820B8" w:rsidRDefault="006820B8" w:rsidP="00053690"/>
    <w:p w14:paraId="39BCAF78" w14:textId="77777777" w:rsidR="00C23CC9" w:rsidRDefault="00C23CC9" w:rsidP="00053690"/>
    <w:p w14:paraId="16A45674" w14:textId="77777777" w:rsidR="00C23CC9" w:rsidRPr="00255E2B" w:rsidRDefault="00C23CC9" w:rsidP="00053690">
      <w:pPr>
        <w:sectPr w:rsidR="00C23CC9"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470C4EFD" w14:textId="1D445334" w:rsidR="00997D3F" w:rsidRDefault="00997D3F" w:rsidP="00E43A83">
      <w:pPr>
        <w:pStyle w:val="Rubrik1"/>
      </w:pPr>
      <w:bookmarkStart w:id="2" w:name="_Toc127511563"/>
      <w:r>
        <w:lastRenderedPageBreak/>
        <w:t>Introduction</w:t>
      </w:r>
      <w:bookmarkEnd w:id="2"/>
    </w:p>
    <w:p w14:paraId="24395B16" w14:textId="6E36C920" w:rsidR="001077DE" w:rsidRDefault="00997D3F" w:rsidP="00997D3F">
      <w:r>
        <w:t>Introduce your work/project</w:t>
      </w:r>
      <w:r w:rsidR="001077DE">
        <w:t xml:space="preserve"> to the reader. Keep it light, do not go into details. Introduce the field of your work/project, your motivations for choosing this topic, etc.</w:t>
      </w:r>
    </w:p>
    <w:p w14:paraId="3F88911B" w14:textId="45CA7083" w:rsidR="00997D3F" w:rsidRDefault="001077DE" w:rsidP="00997D3F">
      <w:r>
        <w:t xml:space="preserve">The following list shows a set of aspect you should </w:t>
      </w:r>
      <w:r w:rsidR="006F389A">
        <w:t>discuss</w:t>
      </w:r>
      <w:r>
        <w:t xml:space="preserve"> in the introduction</w:t>
      </w:r>
      <w:r w:rsidR="006F389A">
        <w:t xml:space="preserve">. </w:t>
      </w:r>
      <w:r>
        <w:t>The list is just a guideline and</w:t>
      </w:r>
      <w:r w:rsidR="006F389A">
        <w:t xml:space="preserve"> </w:t>
      </w:r>
      <w:r>
        <w:t xml:space="preserve">not a checklist, therefore you can </w:t>
      </w:r>
      <w:r w:rsidR="006F389A">
        <w:t xml:space="preserve">as many </w:t>
      </w:r>
      <w:r>
        <w:t>additional information as you want</w:t>
      </w:r>
      <w:r w:rsidR="00963D29">
        <w:t>.</w:t>
      </w:r>
    </w:p>
    <w:p w14:paraId="5F5729CD" w14:textId="14E1A94F" w:rsidR="00963D29" w:rsidRDefault="00963D29" w:rsidP="00111F4C">
      <w:pPr>
        <w:pStyle w:val="Liststycke"/>
        <w:numPr>
          <w:ilvl w:val="0"/>
          <w:numId w:val="2"/>
        </w:numPr>
      </w:pPr>
      <w:r>
        <w:t>Introduction</w:t>
      </w:r>
      <w:r w:rsidR="00B52881">
        <w:t xml:space="preserve"> to the topic</w:t>
      </w:r>
    </w:p>
    <w:p w14:paraId="29D9124A" w14:textId="08C53DE9" w:rsidR="00B52881" w:rsidRDefault="00B52881" w:rsidP="00111F4C">
      <w:pPr>
        <w:pStyle w:val="Liststycke"/>
        <w:numPr>
          <w:ilvl w:val="0"/>
          <w:numId w:val="2"/>
        </w:numPr>
      </w:pPr>
      <w:r>
        <w:t>What is the purpose of your work/</w:t>
      </w:r>
      <w:proofErr w:type="gramStart"/>
      <w:r>
        <w:t>project</w:t>
      </w:r>
      <w:proofErr w:type="gramEnd"/>
    </w:p>
    <w:p w14:paraId="303C95D1" w14:textId="06B37779" w:rsidR="00963D29" w:rsidRDefault="00963D29" w:rsidP="00111F4C">
      <w:pPr>
        <w:pStyle w:val="Liststycke"/>
        <w:numPr>
          <w:ilvl w:val="0"/>
          <w:numId w:val="2"/>
        </w:numPr>
      </w:pPr>
      <w:r>
        <w:t>Motivation</w:t>
      </w:r>
    </w:p>
    <w:p w14:paraId="0E5F887D" w14:textId="065E083C" w:rsidR="00963D29" w:rsidRDefault="00963D29" w:rsidP="00111F4C">
      <w:pPr>
        <w:pStyle w:val="Liststycke"/>
        <w:numPr>
          <w:ilvl w:val="0"/>
          <w:numId w:val="2"/>
        </w:numPr>
      </w:pPr>
      <w:r>
        <w:t>What is the novelty in your work/</w:t>
      </w:r>
      <w:proofErr w:type="gramStart"/>
      <w:r>
        <w:t>project</w:t>
      </w:r>
      <w:proofErr w:type="gramEnd"/>
    </w:p>
    <w:p w14:paraId="606E9A2C" w14:textId="3028F399" w:rsidR="00963D29" w:rsidRDefault="00963D29" w:rsidP="00111F4C">
      <w:pPr>
        <w:pStyle w:val="Liststycke"/>
        <w:numPr>
          <w:ilvl w:val="0"/>
          <w:numId w:val="2"/>
        </w:numPr>
      </w:pPr>
      <w:r>
        <w:t>What is the complexity in your work/</w:t>
      </w:r>
      <w:proofErr w:type="gramStart"/>
      <w:r>
        <w:t>project</w:t>
      </w:r>
      <w:proofErr w:type="gramEnd"/>
    </w:p>
    <w:p w14:paraId="2E15FB64" w14:textId="3DCB4BF5" w:rsidR="00B52881" w:rsidRDefault="00B52881" w:rsidP="00111F4C">
      <w:pPr>
        <w:pStyle w:val="Liststycke"/>
        <w:numPr>
          <w:ilvl w:val="0"/>
          <w:numId w:val="2"/>
        </w:numPr>
      </w:pPr>
      <w:r>
        <w:t xml:space="preserve">What is the improvement/innovation that your work/project give </w:t>
      </w:r>
      <w:proofErr w:type="spellStart"/>
      <w:r>
        <w:t>w.r.t.</w:t>
      </w:r>
      <w:proofErr w:type="spellEnd"/>
      <w:r>
        <w:t xml:space="preserve"> the state of the </w:t>
      </w:r>
      <w:proofErr w:type="gramStart"/>
      <w:r>
        <w:t>art</w:t>
      </w:r>
      <w:proofErr w:type="gramEnd"/>
    </w:p>
    <w:p w14:paraId="1FAF9263" w14:textId="75545549" w:rsidR="00693649" w:rsidRDefault="00693649" w:rsidP="00111F4C">
      <w:pPr>
        <w:pStyle w:val="Liststycke"/>
        <w:numPr>
          <w:ilvl w:val="0"/>
          <w:numId w:val="2"/>
        </w:numPr>
      </w:pPr>
      <w:r>
        <w:t>…</w:t>
      </w:r>
    </w:p>
    <w:p w14:paraId="5EC81880" w14:textId="602E1D94" w:rsidR="00693649" w:rsidRDefault="00693649" w:rsidP="00111F4C">
      <w:pPr>
        <w:pStyle w:val="Liststycke"/>
        <w:numPr>
          <w:ilvl w:val="0"/>
          <w:numId w:val="2"/>
        </w:numPr>
      </w:pPr>
      <w:r>
        <w:t>How the document is structured</w:t>
      </w:r>
    </w:p>
    <w:p w14:paraId="615D4D1C" w14:textId="77777777" w:rsidR="00997D3F" w:rsidRPr="00997D3F" w:rsidRDefault="00997D3F" w:rsidP="00693649">
      <w:pPr>
        <w:ind w:firstLine="0"/>
      </w:pPr>
    </w:p>
    <w:p w14:paraId="6E990047" w14:textId="1D2C0C7F" w:rsidR="00092A24" w:rsidRPr="00092A24" w:rsidRDefault="00693649" w:rsidP="00092A24">
      <w:pPr>
        <w:pStyle w:val="Rubrik1"/>
      </w:pPr>
      <w:bookmarkStart w:id="3" w:name="_Toc127511564"/>
      <w:r>
        <w:t>Background / State of The Art</w:t>
      </w:r>
      <w:bookmarkEnd w:id="3"/>
    </w:p>
    <w:p w14:paraId="14F75FF3" w14:textId="77777777" w:rsidR="00851EC7" w:rsidRDefault="00A600BE" w:rsidP="00CA0DB7">
      <w:r w:rsidRPr="00A600BE">
        <w:rPr>
          <w:b/>
          <w:bCs/>
          <w:i/>
          <w:iCs/>
        </w:rPr>
        <w:t>Heading 1</w:t>
      </w:r>
      <w:r>
        <w:rPr>
          <w:i/>
          <w:iCs/>
        </w:rPr>
        <w:t xml:space="preserve"> </w:t>
      </w:r>
      <w:r>
        <w:t>text format style is for Sections</w:t>
      </w:r>
      <w:r w:rsidR="0006054B">
        <w:t xml:space="preserve"> X</w:t>
      </w:r>
      <w:r w:rsidR="00963D29">
        <w:t>. This is an example of paragraph with some random content random content random content random content random content.</w:t>
      </w:r>
      <w:r w:rsidR="00693649">
        <w:t xml:space="preserve"> </w:t>
      </w:r>
      <w:r w:rsidR="00963D29">
        <w:t>New paragraphs are indented.</w:t>
      </w:r>
    </w:p>
    <w:p w14:paraId="27EAD8E0" w14:textId="5A48FCF2" w:rsidR="00693649" w:rsidRDefault="00693649" w:rsidP="00851EC7">
      <w:r>
        <w:t xml:space="preserve">In the </w:t>
      </w:r>
      <w:proofErr w:type="gramStart"/>
      <w:r>
        <w:t>state of the art</w:t>
      </w:r>
      <w:proofErr w:type="gramEnd"/>
      <w:r>
        <w:t xml:space="preserve"> section you should describe the field in which your work or project is positioned. Describe what has been done up to now and how/in which way your work is different/better </w:t>
      </w:r>
      <w:proofErr w:type="spellStart"/>
      <w:r>
        <w:t>w.r.t.</w:t>
      </w:r>
      <w:proofErr w:type="spellEnd"/>
      <w:r>
        <w:t xml:space="preserve"> the works already present in literature.</w:t>
      </w:r>
      <w:r w:rsidR="00EB6BFE">
        <w:t xml:space="preserve"> Emphasize the novelty of your project.</w:t>
      </w:r>
    </w:p>
    <w:p w14:paraId="3D1CAE79" w14:textId="390B7974" w:rsidR="007416FF" w:rsidRDefault="007416FF" w:rsidP="00851EC7">
      <w:r>
        <w:t xml:space="preserve">These [1], [2-4], [1,5] are examples of </w:t>
      </w:r>
      <w:r w:rsidR="00CB4C2D">
        <w:t>citations</w:t>
      </w:r>
      <w:r>
        <w:t xml:space="preserve">. </w:t>
      </w:r>
      <w:r w:rsidR="00CB4C2D">
        <w:t>Citations</w:t>
      </w:r>
      <w:r>
        <w:t xml:space="preserve"> </w:t>
      </w:r>
      <w:proofErr w:type="gramStart"/>
      <w:r>
        <w:t>have to</w:t>
      </w:r>
      <w:proofErr w:type="gramEnd"/>
      <w:r>
        <w:t xml:space="preserve"> be made with numbers between square brackets.</w:t>
      </w:r>
      <w:r w:rsidR="00034C5E">
        <w:t xml:space="preserve"> You can write them manually or use any sort of tool that manages references and bibliography that you like.</w:t>
      </w:r>
    </w:p>
    <w:p w14:paraId="083F20CD" w14:textId="7FE6A245" w:rsidR="00CB4C2D" w:rsidRPr="0074056B" w:rsidRDefault="00CB4C2D" w:rsidP="00851EC7">
      <w:r w:rsidRPr="00CB4C2D">
        <w:t>These are examples of reference to element in the document: see Section 2.1 (or Subsection 2.1), please refer to Section 4, in Figure 3 is depicted, the results reported in Table 5, etc.</w:t>
      </w:r>
      <w:r w:rsidR="0074056B">
        <w:t xml:space="preserve"> We do not specify rules for numbering figures and tables (captions in general), but please keep a </w:t>
      </w:r>
      <w:r w:rsidR="0074056B">
        <w:rPr>
          <w:u w:val="single"/>
        </w:rPr>
        <w:t>monotonic increasing numbering</w:t>
      </w:r>
      <w:r w:rsidR="0074056B">
        <w:t xml:space="preserve"> attitude without skipping values</w:t>
      </w:r>
      <w:r w:rsidR="0007322E">
        <w:t>.</w:t>
      </w:r>
    </w:p>
    <w:p w14:paraId="42DF5DCE" w14:textId="68D499CE" w:rsidR="00851EC7" w:rsidRDefault="00851EC7" w:rsidP="00B55E77">
      <w:pPr>
        <w:pStyle w:val="Rubrik1"/>
      </w:pPr>
      <w:bookmarkStart w:id="4" w:name="_Toc127511565"/>
      <w:bookmarkStart w:id="5" w:name="_Toc33697029"/>
      <w:bookmarkStart w:id="6" w:name="_Toc33697459"/>
      <w:r>
        <w:lastRenderedPageBreak/>
        <w:t>Planning</w:t>
      </w:r>
      <w:bookmarkEnd w:id="4"/>
    </w:p>
    <w:p w14:paraId="635E6087" w14:textId="0265DE61" w:rsidR="00CA0DB7" w:rsidRDefault="00CA0DB7" w:rsidP="00111F4C">
      <w:pPr>
        <w:pStyle w:val="Liststycke"/>
        <w:numPr>
          <w:ilvl w:val="0"/>
          <w:numId w:val="3"/>
        </w:numPr>
      </w:pPr>
      <w:r>
        <w:t>Describe what are the milestones you identified in your work/</w:t>
      </w:r>
      <w:proofErr w:type="gramStart"/>
      <w:r>
        <w:t>project</w:t>
      </w:r>
      <w:proofErr w:type="gramEnd"/>
    </w:p>
    <w:p w14:paraId="7EB9410C" w14:textId="71C23918" w:rsidR="00CA0DB7" w:rsidRDefault="00851EC7" w:rsidP="00111F4C">
      <w:pPr>
        <w:pStyle w:val="Liststycke"/>
        <w:numPr>
          <w:ilvl w:val="0"/>
          <w:numId w:val="3"/>
        </w:numPr>
      </w:pPr>
      <w:r>
        <w:t xml:space="preserve">Describe how </w:t>
      </w:r>
      <w:r w:rsidR="00CA0DB7">
        <w:t xml:space="preserve">you planned to develop your work/project. </w:t>
      </w:r>
    </w:p>
    <w:p w14:paraId="3F1D6042" w14:textId="0D43CBA1" w:rsidR="00851EC7" w:rsidRPr="00851EC7" w:rsidRDefault="00CA0DB7" w:rsidP="00111F4C">
      <w:pPr>
        <w:pStyle w:val="Liststycke"/>
        <w:numPr>
          <w:ilvl w:val="0"/>
          <w:numId w:val="3"/>
        </w:numPr>
      </w:pPr>
      <w:r>
        <w:t xml:space="preserve">If multiple persons work together, </w:t>
      </w:r>
      <w:r w:rsidR="0003197D">
        <w:t>describe approximatively how the work will be/has been split among all the team members</w:t>
      </w:r>
      <w:r w:rsidR="008A7541">
        <w:t>.</w:t>
      </w:r>
    </w:p>
    <w:p w14:paraId="23474B49" w14:textId="342C1EAF" w:rsidR="00BC7CD8" w:rsidRDefault="005D3D58" w:rsidP="00BC7CD8">
      <w:pPr>
        <w:pStyle w:val="Rubrik1"/>
      </w:pPr>
      <w:bookmarkStart w:id="7" w:name="_Toc127511566"/>
      <w:r>
        <w:t>Developing</w:t>
      </w:r>
      <w:r w:rsidR="00BC7CD8" w:rsidRPr="00BC7CD8">
        <w:t xml:space="preserve"> process</w:t>
      </w:r>
      <w:bookmarkEnd w:id="5"/>
      <w:bookmarkEnd w:id="6"/>
      <w:bookmarkEnd w:id="7"/>
    </w:p>
    <w:p w14:paraId="78DF36AB" w14:textId="1C7BE4B3" w:rsidR="005D3D58" w:rsidRDefault="005D3D58" w:rsidP="00111F4C">
      <w:pPr>
        <w:pStyle w:val="Liststycke"/>
        <w:numPr>
          <w:ilvl w:val="0"/>
          <w:numId w:val="4"/>
        </w:numPr>
      </w:pPr>
      <w:r>
        <w:t xml:space="preserve">Describe the developing process you have chosen to </w:t>
      </w:r>
      <w:proofErr w:type="gramStart"/>
      <w:r>
        <w:t>adopt</w:t>
      </w:r>
      <w:proofErr w:type="gramEnd"/>
    </w:p>
    <w:p w14:paraId="240BB918" w14:textId="2429B61A" w:rsidR="00FD691C" w:rsidRDefault="007D2A8D" w:rsidP="00111F4C">
      <w:pPr>
        <w:pStyle w:val="Liststycke"/>
        <w:numPr>
          <w:ilvl w:val="0"/>
          <w:numId w:val="4"/>
        </w:numPr>
      </w:pPr>
      <w:r>
        <w:t xml:space="preserve">Why you choose </w:t>
      </w:r>
      <w:proofErr w:type="gramStart"/>
      <w:r>
        <w:t>it</w:t>
      </w:r>
      <w:proofErr w:type="gramEnd"/>
    </w:p>
    <w:p w14:paraId="6F3BC7A1" w14:textId="72DC56EB" w:rsidR="00093929" w:rsidRDefault="00093929" w:rsidP="00111F4C">
      <w:pPr>
        <w:pStyle w:val="Liststycke"/>
        <w:numPr>
          <w:ilvl w:val="0"/>
          <w:numId w:val="4"/>
        </w:numPr>
      </w:pPr>
      <w:r>
        <w:t xml:space="preserve">Present and explain all the design and development choices you want to </w:t>
      </w:r>
      <w:proofErr w:type="gramStart"/>
      <w:r>
        <w:t>do</w:t>
      </w:r>
      <w:proofErr w:type="gramEnd"/>
    </w:p>
    <w:p w14:paraId="09FF6372" w14:textId="141AD012" w:rsidR="00093929" w:rsidRDefault="00093929" w:rsidP="00111F4C">
      <w:pPr>
        <w:pStyle w:val="Liststycke"/>
        <w:numPr>
          <w:ilvl w:val="1"/>
          <w:numId w:val="4"/>
        </w:numPr>
      </w:pPr>
      <w:r>
        <w:t xml:space="preserve">The HW, SW and languages you decide to </w:t>
      </w:r>
      <w:proofErr w:type="gramStart"/>
      <w:r>
        <w:t>adopt</w:t>
      </w:r>
      <w:proofErr w:type="gramEnd"/>
    </w:p>
    <w:p w14:paraId="084F6C98" w14:textId="19621A5C" w:rsidR="00825CC7" w:rsidRDefault="00825CC7" w:rsidP="00111F4C">
      <w:pPr>
        <w:pStyle w:val="Liststycke"/>
        <w:numPr>
          <w:ilvl w:val="0"/>
          <w:numId w:val="4"/>
        </w:numPr>
      </w:pPr>
      <w:r>
        <w:t xml:space="preserve">Present and </w:t>
      </w:r>
      <w:r w:rsidR="00FD691C">
        <w:t>explain</w:t>
      </w:r>
      <w:r>
        <w:t xml:space="preserve"> any design assumption/approximation you do </w:t>
      </w:r>
      <w:r w:rsidR="006509F3">
        <w:t xml:space="preserve">during </w:t>
      </w:r>
      <w:r w:rsidR="00BD3D76">
        <w:t>the development of your work</w:t>
      </w:r>
      <w:r w:rsidR="00262AB0">
        <w:t>.</w:t>
      </w:r>
    </w:p>
    <w:p w14:paraId="00447DC3" w14:textId="1DA944D5" w:rsidR="00CA0DB7" w:rsidRDefault="00825CC7" w:rsidP="00111F4C">
      <w:pPr>
        <w:pStyle w:val="Liststycke"/>
        <w:numPr>
          <w:ilvl w:val="1"/>
          <w:numId w:val="4"/>
        </w:numPr>
      </w:pPr>
      <w:r>
        <w:t xml:space="preserve">If you do so, discuss what are the consequences of those </w:t>
      </w:r>
      <w:proofErr w:type="gramStart"/>
      <w:r>
        <w:t>choices</w:t>
      </w:r>
      <w:proofErr w:type="gramEnd"/>
    </w:p>
    <w:p w14:paraId="43336147" w14:textId="77777777" w:rsidR="00CA0DB7" w:rsidRPr="00092A24" w:rsidRDefault="00CA0DB7" w:rsidP="00D202ED">
      <w:pPr>
        <w:pStyle w:val="Rubrik2"/>
      </w:pPr>
      <w:bookmarkStart w:id="8" w:name="_Toc127511567"/>
      <w:r>
        <w:t>Subsection 1.1 title example</w:t>
      </w:r>
      <w:bookmarkEnd w:id="8"/>
    </w:p>
    <w:p w14:paraId="2527B863" w14:textId="77777777" w:rsidR="00CA0DB7" w:rsidRDefault="00CA0DB7" w:rsidP="00CA0DB7">
      <w:r w:rsidRPr="00092A24">
        <w:rPr>
          <w:b/>
          <w:bCs/>
          <w:i/>
          <w:iCs/>
        </w:rPr>
        <w:t xml:space="preserve">Heading 2 </w:t>
      </w:r>
      <w:r>
        <w:t xml:space="preserve">  text format style is for </w:t>
      </w:r>
      <w:proofErr w:type="spellStart"/>
      <w:r>
        <w:t>SubSection</w:t>
      </w:r>
      <w:proofErr w:type="spellEnd"/>
      <w:r>
        <w:t xml:space="preserve"> X.X. This is an example of paragraph with some random content random content random content random content random </w:t>
      </w:r>
      <w:proofErr w:type="gramStart"/>
      <w:r>
        <w:t>content</w:t>
      </w:r>
      <w:proofErr w:type="gramEnd"/>
    </w:p>
    <w:p w14:paraId="7FD96E66" w14:textId="77777777" w:rsidR="00CA0DB7" w:rsidRDefault="00CA0DB7" w:rsidP="002B7358">
      <w:pPr>
        <w:pStyle w:val="Rubrik3"/>
      </w:pPr>
      <w:bookmarkStart w:id="9" w:name="_Toc127511568"/>
      <w:proofErr w:type="spellStart"/>
      <w:r>
        <w:t>SubSubSection</w:t>
      </w:r>
      <w:proofErr w:type="spellEnd"/>
      <w:r>
        <w:t xml:space="preserve"> 1.1.1 title example</w:t>
      </w:r>
      <w:bookmarkEnd w:id="9"/>
    </w:p>
    <w:p w14:paraId="536D4759" w14:textId="77777777" w:rsidR="00CA0DB7" w:rsidRDefault="00CA0DB7" w:rsidP="00CA0DB7">
      <w:r>
        <w:rPr>
          <w:b/>
          <w:bCs/>
          <w:i/>
          <w:iCs/>
        </w:rPr>
        <w:t xml:space="preserve">Heading 3 </w:t>
      </w:r>
      <w:r>
        <w:t xml:space="preserve">  text format style is for </w:t>
      </w:r>
      <w:proofErr w:type="spellStart"/>
      <w:r>
        <w:t>SubSubSection</w:t>
      </w:r>
      <w:proofErr w:type="spellEnd"/>
      <w:r>
        <w:t xml:space="preserve"> X.X.X. This is an example of paragraph with some random content random content random content random content random content.</w:t>
      </w:r>
    </w:p>
    <w:p w14:paraId="7910AD27" w14:textId="0EB6D71C" w:rsidR="00BC7CD8" w:rsidRDefault="00BC7CD8" w:rsidP="00BC7CD8"/>
    <w:p w14:paraId="35657F2C" w14:textId="745DA048" w:rsidR="007E30D8" w:rsidRDefault="007E30D8" w:rsidP="00777DC2">
      <w:pPr>
        <w:pStyle w:val="Rubrik1"/>
      </w:pPr>
      <w:bookmarkStart w:id="10" w:name="_Toc127511569"/>
      <w:r>
        <w:t>Implementation</w:t>
      </w:r>
      <w:bookmarkEnd w:id="10"/>
    </w:p>
    <w:p w14:paraId="46DAE005" w14:textId="0FA10816" w:rsidR="009076E5" w:rsidRDefault="009076E5" w:rsidP="009076E5">
      <w:r>
        <w:t>Describe how you did your work. Take your time and organise all the content in a readable and LOGIC way. Do not jump left and right during your presentation. Follow a straight line of thoughts while presenting your content. Present crucial concepts/ideas/stuff before they are needed for the comprehension of other contents later in the document.</w:t>
      </w:r>
    </w:p>
    <w:p w14:paraId="2FBFFD80" w14:textId="0FFE2AB5" w:rsidR="00C10FDA" w:rsidRDefault="00C10FDA" w:rsidP="009076E5">
      <w:r w:rsidRPr="00C10FDA">
        <w:rPr>
          <w:b/>
          <w:bCs/>
        </w:rPr>
        <w:t>DO</w:t>
      </w:r>
      <w:r>
        <w:t xml:space="preserve"> </w:t>
      </w:r>
      <w:r w:rsidRPr="00C10FDA">
        <w:rPr>
          <w:b/>
          <w:bCs/>
        </w:rPr>
        <w:t>NOT</w:t>
      </w:r>
      <w:r>
        <w:t xml:space="preserve"> </w:t>
      </w:r>
      <w:r w:rsidRPr="00C10FDA">
        <w:rPr>
          <w:u w:val="single"/>
        </w:rPr>
        <w:t>take the assumption that the reader knows what you are talking about</w:t>
      </w:r>
      <w:r>
        <w:t xml:space="preserve">. It is useful to re-describe concepts or things if those have been not mentioned since quite some time/lines/chapter/section etc. Use references to guide and help the reader following your presentation. References can be used to recall the attention </w:t>
      </w:r>
      <w:r>
        <w:lastRenderedPageBreak/>
        <w:t xml:space="preserve">of the reader on something that can be either </w:t>
      </w:r>
      <w:r w:rsidR="00731AA4">
        <w:t>under current illustration or described previously in the document.</w:t>
      </w:r>
    </w:p>
    <w:p w14:paraId="4870FDDA" w14:textId="5FD54EDE" w:rsidR="00731AA4" w:rsidRDefault="00731AA4" w:rsidP="00111F4C">
      <w:pPr>
        <w:pStyle w:val="Liststycke"/>
        <w:numPr>
          <w:ilvl w:val="0"/>
          <w:numId w:val="9"/>
        </w:numPr>
      </w:pPr>
      <w:r>
        <w:t xml:space="preserve">Recall concept expressed in other </w:t>
      </w:r>
      <w:proofErr w:type="gramStart"/>
      <w:r>
        <w:t>sections</w:t>
      </w:r>
      <w:proofErr w:type="gramEnd"/>
    </w:p>
    <w:p w14:paraId="153F79E3" w14:textId="7E4221A6" w:rsidR="00731AA4" w:rsidRDefault="00731AA4" w:rsidP="00111F4C">
      <w:pPr>
        <w:pStyle w:val="Liststycke"/>
        <w:numPr>
          <w:ilvl w:val="0"/>
          <w:numId w:val="9"/>
        </w:numPr>
      </w:pPr>
      <w:r>
        <w:t>If you use a Figure/Table/</w:t>
      </w:r>
      <w:proofErr w:type="gramStart"/>
      <w:r>
        <w:t>Graph</w:t>
      </w:r>
      <w:proofErr w:type="gramEnd"/>
      <w:r>
        <w:t xml:space="preserve"> make sure to refer to it in the text at least once. The reader cannot infer your material.</w:t>
      </w:r>
    </w:p>
    <w:p w14:paraId="11ACC6E3" w14:textId="236CE879" w:rsidR="007532B7" w:rsidRDefault="00731AA4" w:rsidP="00111F4C">
      <w:pPr>
        <w:pStyle w:val="Liststycke"/>
        <w:numPr>
          <w:ilvl w:val="0"/>
          <w:numId w:val="9"/>
        </w:numPr>
      </w:pPr>
      <w:r>
        <w:t xml:space="preserve">If a Figure/Table/Graph is </w:t>
      </w:r>
      <w:r w:rsidR="007F051F">
        <w:t>big</w:t>
      </w:r>
      <w:r>
        <w:t>/</w:t>
      </w:r>
      <w:r w:rsidR="007F051F">
        <w:t>full of stuff/</w:t>
      </w:r>
      <w:r>
        <w:t>complex</w:t>
      </w:r>
      <w:r w:rsidR="007F051F">
        <w:t xml:space="preserve"> element</w:t>
      </w:r>
      <w:r>
        <w:t xml:space="preserve">, its presentation can be long and verbose. </w:t>
      </w:r>
      <w:r w:rsidR="00820F52">
        <w:t>Therefore, r</w:t>
      </w:r>
      <w:r>
        <w:t xml:space="preserve">eferring to it multiple times </w:t>
      </w:r>
      <w:r w:rsidR="00820F52">
        <w:t xml:space="preserve">can </w:t>
      </w:r>
      <w:r>
        <w:t xml:space="preserve">help the reader to </w:t>
      </w:r>
      <w:r w:rsidR="00820F52">
        <w:t xml:space="preserve">stay on track and to keep </w:t>
      </w:r>
      <w:r>
        <w:t>in mind what you are talking about.</w:t>
      </w:r>
    </w:p>
    <w:p w14:paraId="241F2574" w14:textId="2B1E689D" w:rsidR="007532B7" w:rsidRDefault="007532B7" w:rsidP="007532B7"/>
    <w:p w14:paraId="48A01F48" w14:textId="5FF8E03D" w:rsidR="007532B7" w:rsidRPr="009076E5" w:rsidRDefault="007532B7" w:rsidP="007532B7">
      <w:r>
        <w:t>In this section, there should also present all the experimentations you have done. You can organise different set of experiments with several subsections so to not create a very long section. One long section is not forbidden, but if it contains multiple subset of information, then dividing those subset in subsections will improve the document quality under many aspects (readability and comprehension, organisation and structure,  easier referencing, etc.)</w:t>
      </w:r>
      <w:r w:rsidR="001120D2">
        <w:t>.</w:t>
      </w:r>
    </w:p>
    <w:p w14:paraId="53FDD1EF" w14:textId="511BE33C" w:rsidR="00BC7CD8" w:rsidRDefault="00BC7CD8" w:rsidP="00E470AF">
      <w:pPr>
        <w:pStyle w:val="Rubrik1"/>
      </w:pPr>
      <w:bookmarkStart w:id="11" w:name="_Toc33697030"/>
      <w:bookmarkStart w:id="12" w:name="_Toc33697460"/>
      <w:bookmarkStart w:id="13" w:name="_Toc127511570"/>
      <w:r w:rsidRPr="00BC7CD8">
        <w:t>Discussion and final remarks</w:t>
      </w:r>
      <w:bookmarkEnd w:id="11"/>
      <w:bookmarkEnd w:id="12"/>
      <w:bookmarkEnd w:id="13"/>
    </w:p>
    <w:p w14:paraId="35E9445F" w14:textId="1CD22E04" w:rsidR="00825CC7" w:rsidRDefault="00825CC7" w:rsidP="00111F4C">
      <w:pPr>
        <w:pStyle w:val="Liststycke"/>
        <w:numPr>
          <w:ilvl w:val="0"/>
          <w:numId w:val="8"/>
        </w:numPr>
      </w:pPr>
      <w:r>
        <w:t xml:space="preserve">Discussion about the results you </w:t>
      </w:r>
      <w:proofErr w:type="gramStart"/>
      <w:r>
        <w:t>obtained</w:t>
      </w:r>
      <w:proofErr w:type="gramEnd"/>
    </w:p>
    <w:p w14:paraId="463C0F5E" w14:textId="707B1F15" w:rsidR="00825CC7" w:rsidRDefault="00825CC7" w:rsidP="00111F4C">
      <w:pPr>
        <w:pStyle w:val="Liststycke"/>
        <w:numPr>
          <w:ilvl w:val="0"/>
          <w:numId w:val="8"/>
        </w:numPr>
      </w:pPr>
      <w:r>
        <w:t xml:space="preserve">Are your results in line with your </w:t>
      </w:r>
      <w:r w:rsidRPr="00825CC7">
        <w:t>expectations</w:t>
      </w:r>
      <w:r>
        <w:t>?</w:t>
      </w:r>
    </w:p>
    <w:p w14:paraId="3E645400" w14:textId="2600A9E7" w:rsidR="00825CC7" w:rsidRDefault="00825CC7" w:rsidP="00111F4C">
      <w:pPr>
        <w:pStyle w:val="Liststycke"/>
        <w:numPr>
          <w:ilvl w:val="0"/>
          <w:numId w:val="8"/>
        </w:numPr>
      </w:pPr>
      <w:r>
        <w:t>Did you achieve the results you were aiming for?</w:t>
      </w:r>
    </w:p>
    <w:p w14:paraId="3F56AA0B" w14:textId="77777777" w:rsidR="00825CC7" w:rsidRDefault="00825CC7" w:rsidP="00111F4C">
      <w:pPr>
        <w:pStyle w:val="Liststycke"/>
        <w:numPr>
          <w:ilvl w:val="0"/>
          <w:numId w:val="8"/>
        </w:numPr>
      </w:pPr>
      <w:r>
        <w:t xml:space="preserve">Did you encounter any problems during the development and implementation? </w:t>
      </w:r>
    </w:p>
    <w:p w14:paraId="52C56A8D" w14:textId="77777777" w:rsidR="00825CC7" w:rsidRDefault="00825CC7" w:rsidP="00111F4C">
      <w:pPr>
        <w:pStyle w:val="Liststycke"/>
        <w:numPr>
          <w:ilvl w:val="1"/>
          <w:numId w:val="8"/>
        </w:numPr>
      </w:pPr>
      <w:r>
        <w:t xml:space="preserve">Describe </w:t>
      </w:r>
      <w:proofErr w:type="gramStart"/>
      <w:r>
        <w:t>them</w:t>
      </w:r>
      <w:proofErr w:type="gramEnd"/>
    </w:p>
    <w:p w14:paraId="0282C6BB" w14:textId="7B3681A1" w:rsidR="00825CC7" w:rsidRDefault="00825CC7" w:rsidP="00111F4C">
      <w:pPr>
        <w:pStyle w:val="Liststycke"/>
        <w:numPr>
          <w:ilvl w:val="1"/>
          <w:numId w:val="8"/>
        </w:numPr>
      </w:pPr>
      <w:r>
        <w:t xml:space="preserve">Describe how you solved </w:t>
      </w:r>
      <w:proofErr w:type="gramStart"/>
      <w:r>
        <w:t>it</w:t>
      </w:r>
      <w:proofErr w:type="gramEnd"/>
    </w:p>
    <w:p w14:paraId="7517FD76" w14:textId="7DA71B31" w:rsidR="00825CC7" w:rsidRDefault="00825CC7" w:rsidP="00111F4C">
      <w:pPr>
        <w:pStyle w:val="Liststycke"/>
        <w:numPr>
          <w:ilvl w:val="1"/>
          <w:numId w:val="8"/>
        </w:numPr>
      </w:pPr>
      <w:r>
        <w:t xml:space="preserve">Describe what development/design decisions you had to made due to these </w:t>
      </w:r>
      <w:proofErr w:type="gramStart"/>
      <w:r>
        <w:t>problems</w:t>
      </w:r>
      <w:proofErr w:type="gramEnd"/>
    </w:p>
    <w:p w14:paraId="0ECB3505" w14:textId="16200D84" w:rsidR="00825CC7" w:rsidRDefault="00825CC7" w:rsidP="00111F4C">
      <w:pPr>
        <w:pStyle w:val="Liststycke"/>
        <w:numPr>
          <w:ilvl w:val="1"/>
          <w:numId w:val="8"/>
        </w:numPr>
      </w:pPr>
      <w:r>
        <w:t xml:space="preserve">Describe workarounds/approximations/hypothesis you made or had to </w:t>
      </w:r>
      <w:proofErr w:type="gramStart"/>
      <w:r>
        <w:t>made</w:t>
      </w:r>
      <w:proofErr w:type="gramEnd"/>
    </w:p>
    <w:p w14:paraId="66B35060" w14:textId="0B3B2BB8" w:rsidR="00825CC7" w:rsidRPr="00825CC7" w:rsidRDefault="00825CC7" w:rsidP="00111F4C">
      <w:pPr>
        <w:pStyle w:val="Liststycke"/>
        <w:numPr>
          <w:ilvl w:val="1"/>
          <w:numId w:val="8"/>
        </w:numPr>
      </w:pPr>
      <w:r>
        <w:t>Etc.</w:t>
      </w:r>
    </w:p>
    <w:p w14:paraId="373AFC46" w14:textId="67B8750E" w:rsidR="00BC7CD8" w:rsidRPr="00BC7CD8" w:rsidRDefault="00BC7CD8" w:rsidP="00BC7CD8">
      <w:pPr>
        <w:pStyle w:val="Rubrik1"/>
      </w:pPr>
      <w:bookmarkStart w:id="14" w:name="_Toc33697031"/>
      <w:bookmarkStart w:id="15" w:name="_Toc33697461"/>
      <w:bookmarkStart w:id="16" w:name="_Toc127511571"/>
      <w:r w:rsidRPr="00BC7CD8">
        <w:t>Conclusions</w:t>
      </w:r>
      <w:bookmarkEnd w:id="14"/>
      <w:bookmarkEnd w:id="15"/>
      <w:bookmarkEnd w:id="16"/>
    </w:p>
    <w:p w14:paraId="2A6F7713" w14:textId="33BA5970" w:rsidR="00BC7CD8" w:rsidRDefault="000752C9" w:rsidP="00BC7CD8">
      <w:r>
        <w:t>This part concludes your document and must contain crucial information:</w:t>
      </w:r>
    </w:p>
    <w:p w14:paraId="68E154FE" w14:textId="766CB9F0" w:rsidR="00E470AF" w:rsidRDefault="000752C9" w:rsidP="00111F4C">
      <w:pPr>
        <w:pStyle w:val="Liststycke"/>
        <w:numPr>
          <w:ilvl w:val="0"/>
          <w:numId w:val="7"/>
        </w:numPr>
      </w:pPr>
      <w:r>
        <w:t>A recall to the introduction</w:t>
      </w:r>
    </w:p>
    <w:p w14:paraId="442612D7" w14:textId="40D0E83A" w:rsidR="00825CC7" w:rsidRDefault="00825CC7" w:rsidP="00111F4C">
      <w:pPr>
        <w:pStyle w:val="Liststycke"/>
        <w:numPr>
          <w:ilvl w:val="1"/>
          <w:numId w:val="7"/>
        </w:numPr>
      </w:pPr>
      <w:r>
        <w:t>Motivation, novelty, complexity</w:t>
      </w:r>
    </w:p>
    <w:p w14:paraId="3F7DEAC0" w14:textId="1216ADED" w:rsidR="00825CC7" w:rsidRDefault="00825CC7" w:rsidP="00111F4C">
      <w:pPr>
        <w:pStyle w:val="Liststycke"/>
        <w:numPr>
          <w:ilvl w:val="1"/>
          <w:numId w:val="7"/>
        </w:numPr>
      </w:pPr>
      <w:r>
        <w:t>Objectives and goals</w:t>
      </w:r>
    </w:p>
    <w:p w14:paraId="0B1B1200" w14:textId="5DC6793E" w:rsidR="00825CC7" w:rsidRDefault="00825CC7" w:rsidP="00111F4C">
      <w:pPr>
        <w:pStyle w:val="Liststycke"/>
        <w:numPr>
          <w:ilvl w:val="0"/>
          <w:numId w:val="7"/>
        </w:numPr>
      </w:pPr>
      <w:r>
        <w:t>State of the art</w:t>
      </w:r>
    </w:p>
    <w:p w14:paraId="222627E7" w14:textId="287B5AF8" w:rsidR="00825CC7" w:rsidRDefault="00825CC7" w:rsidP="00111F4C">
      <w:pPr>
        <w:pStyle w:val="Liststycke"/>
        <w:numPr>
          <w:ilvl w:val="1"/>
          <w:numId w:val="7"/>
        </w:numPr>
      </w:pPr>
      <w:r>
        <w:t xml:space="preserve">Differences between your work and the </w:t>
      </w:r>
      <w:proofErr w:type="spellStart"/>
      <w:r>
        <w:t>SoTA</w:t>
      </w:r>
      <w:proofErr w:type="spellEnd"/>
    </w:p>
    <w:p w14:paraId="1F5DA1DB" w14:textId="19445588" w:rsidR="00825CC7" w:rsidRDefault="00825CC7" w:rsidP="00111F4C">
      <w:pPr>
        <w:pStyle w:val="Liststycke"/>
        <w:numPr>
          <w:ilvl w:val="0"/>
          <w:numId w:val="7"/>
        </w:numPr>
      </w:pPr>
      <w:r>
        <w:t>Short summary of your</w:t>
      </w:r>
    </w:p>
    <w:p w14:paraId="6D91F116" w14:textId="38DD0ED5" w:rsidR="00825CC7" w:rsidRDefault="00825CC7" w:rsidP="00111F4C">
      <w:pPr>
        <w:pStyle w:val="Liststycke"/>
        <w:numPr>
          <w:ilvl w:val="1"/>
          <w:numId w:val="7"/>
        </w:numPr>
      </w:pPr>
      <w:r>
        <w:t>Implementation</w:t>
      </w:r>
    </w:p>
    <w:p w14:paraId="138ECE42" w14:textId="102E6D80" w:rsidR="00825CC7" w:rsidRDefault="00825CC7" w:rsidP="00111F4C">
      <w:pPr>
        <w:pStyle w:val="Liststycke"/>
        <w:numPr>
          <w:ilvl w:val="1"/>
          <w:numId w:val="7"/>
        </w:numPr>
      </w:pPr>
      <w:r>
        <w:lastRenderedPageBreak/>
        <w:t>Development</w:t>
      </w:r>
    </w:p>
    <w:p w14:paraId="6A37AAC0" w14:textId="37331A74" w:rsidR="00825CC7" w:rsidRDefault="00825CC7" w:rsidP="00111F4C">
      <w:pPr>
        <w:pStyle w:val="Liststycke"/>
        <w:numPr>
          <w:ilvl w:val="1"/>
          <w:numId w:val="7"/>
        </w:numPr>
      </w:pPr>
      <w:r>
        <w:t xml:space="preserve">Results </w:t>
      </w:r>
      <w:proofErr w:type="gramStart"/>
      <w:r>
        <w:t>obtained</w:t>
      </w:r>
      <w:proofErr w:type="gramEnd"/>
    </w:p>
    <w:p w14:paraId="41918E39" w14:textId="744BB08A" w:rsidR="00825CC7" w:rsidRDefault="00825CC7" w:rsidP="00111F4C">
      <w:pPr>
        <w:pStyle w:val="Liststycke"/>
        <w:numPr>
          <w:ilvl w:val="0"/>
          <w:numId w:val="7"/>
        </w:numPr>
      </w:pPr>
      <w:r>
        <w:t>Conclusion and final discussions</w:t>
      </w:r>
    </w:p>
    <w:p w14:paraId="304D9980" w14:textId="2536E2AA" w:rsidR="00825CC7" w:rsidRDefault="00825CC7" w:rsidP="00825CC7">
      <w:pPr>
        <w:ind w:firstLine="0"/>
      </w:pPr>
    </w:p>
    <w:p w14:paraId="45A26102" w14:textId="324330DA" w:rsidR="00825CC7" w:rsidRDefault="00825CC7" w:rsidP="00825CC7">
      <w:pPr>
        <w:ind w:firstLine="0"/>
      </w:pPr>
    </w:p>
    <w:p w14:paraId="56B5F27C" w14:textId="217265E2" w:rsidR="00825CC7" w:rsidRDefault="00825CC7" w:rsidP="00825CC7">
      <w:pPr>
        <w:ind w:firstLine="0"/>
      </w:pPr>
    </w:p>
    <w:p w14:paraId="3CBB5F80" w14:textId="7B4B8784" w:rsidR="00825CC7" w:rsidRDefault="00825CC7" w:rsidP="00825CC7">
      <w:pPr>
        <w:ind w:firstLine="0"/>
      </w:pPr>
    </w:p>
    <w:p w14:paraId="1B9AC0E0" w14:textId="1AE616D6" w:rsidR="00825CC7" w:rsidRDefault="00825CC7" w:rsidP="00825CC7">
      <w:pPr>
        <w:ind w:firstLine="0"/>
      </w:pPr>
    </w:p>
    <w:p w14:paraId="0806D1D5" w14:textId="08AC93CD" w:rsidR="00825CC7" w:rsidRDefault="00825CC7" w:rsidP="00825CC7">
      <w:pPr>
        <w:ind w:firstLine="0"/>
      </w:pPr>
    </w:p>
    <w:p w14:paraId="5FAED485" w14:textId="77777777" w:rsidR="00825CC7" w:rsidRDefault="00825CC7" w:rsidP="00825CC7">
      <w:pPr>
        <w:ind w:firstLine="0"/>
      </w:pPr>
    </w:p>
    <w:p w14:paraId="521B0D14" w14:textId="77777777" w:rsidR="00825CC7" w:rsidRPr="00825CC7" w:rsidRDefault="00825CC7" w:rsidP="00825CC7">
      <w:pPr>
        <w:ind w:firstLine="0"/>
      </w:pPr>
    </w:p>
    <w:p w14:paraId="600B72E2" w14:textId="77777777" w:rsidR="00825CC7" w:rsidRDefault="00825CC7">
      <w:pPr>
        <w:spacing w:after="160"/>
        <w:ind w:firstLine="0"/>
        <w:jc w:val="left"/>
        <w:rPr>
          <w:rFonts w:asciiTheme="majorHAnsi" w:eastAsiaTheme="majorEastAsia" w:hAnsiTheme="majorHAnsi" w:cstheme="majorHAnsi"/>
          <w:sz w:val="36"/>
          <w:szCs w:val="32"/>
        </w:rPr>
      </w:pPr>
      <w:r>
        <w:br w:type="page"/>
      </w:r>
    </w:p>
    <w:p w14:paraId="1C4C85D7" w14:textId="33E7D60D" w:rsidR="00997D3F" w:rsidRDefault="00BC7CD8" w:rsidP="00997D3F">
      <w:pPr>
        <w:pStyle w:val="Rubrik1"/>
        <w:numPr>
          <w:ilvl w:val="0"/>
          <w:numId w:val="0"/>
        </w:numPr>
      </w:pPr>
      <w:bookmarkStart w:id="17" w:name="_Toc127511572"/>
      <w:r>
        <w:lastRenderedPageBreak/>
        <w:t>References</w:t>
      </w:r>
      <w:bookmarkEnd w:id="17"/>
    </w:p>
    <w:p w14:paraId="22722328" w14:textId="77777777" w:rsidR="000C1FF3" w:rsidRPr="000C1FF3" w:rsidRDefault="00BC7CD8" w:rsidP="000C1FF3">
      <w:pPr>
        <w:pStyle w:val="Normalwebb"/>
        <w:ind w:left="567" w:hanging="567"/>
        <w:rPr>
          <w:rFonts w:ascii="Times New Roman" w:eastAsia="Times New Roman" w:hAnsi="Times New Roman" w:cs="Times New Roman"/>
          <w:color w:val="auto"/>
          <w:sz w:val="24"/>
          <w:szCs w:val="24"/>
          <w:lang w:val="en-US" w:eastAsia="sv-SE"/>
        </w:rPr>
      </w:pPr>
      <w:r w:rsidRPr="000C1FF3">
        <w:rPr>
          <w:lang w:val="sv-SE"/>
        </w:rPr>
        <w:t xml:space="preserve">[1] </w:t>
      </w:r>
      <w:r w:rsidR="000C1FF3" w:rsidRPr="000C1FF3">
        <w:rPr>
          <w:rFonts w:ascii="Times New Roman" w:eastAsia="Times New Roman" w:hAnsi="Times New Roman" w:cs="Times New Roman"/>
          <w:i/>
          <w:iCs/>
          <w:color w:val="auto"/>
          <w:sz w:val="24"/>
          <w:szCs w:val="24"/>
          <w:lang w:val="sv-SE" w:eastAsia="sv-SE"/>
        </w:rPr>
        <w:t xml:space="preserve">Dörrbredd och </w:t>
      </w:r>
      <w:proofErr w:type="spellStart"/>
      <w:r w:rsidR="000C1FF3" w:rsidRPr="000C1FF3">
        <w:rPr>
          <w:rFonts w:ascii="Times New Roman" w:eastAsia="Times New Roman" w:hAnsi="Times New Roman" w:cs="Times New Roman"/>
          <w:i/>
          <w:iCs/>
          <w:color w:val="auto"/>
          <w:sz w:val="24"/>
          <w:szCs w:val="24"/>
          <w:lang w:val="sv-SE" w:eastAsia="sv-SE"/>
        </w:rPr>
        <w:t>entreér</w:t>
      </w:r>
      <w:proofErr w:type="spellEnd"/>
      <w:r w:rsidR="000C1FF3" w:rsidRPr="000C1FF3">
        <w:rPr>
          <w:rFonts w:ascii="Times New Roman" w:eastAsia="Times New Roman" w:hAnsi="Times New Roman" w:cs="Times New Roman"/>
          <w:i/>
          <w:iCs/>
          <w:color w:val="auto"/>
          <w:sz w:val="24"/>
          <w:szCs w:val="24"/>
          <w:lang w:val="sv-SE" w:eastAsia="sv-SE"/>
        </w:rPr>
        <w:t xml:space="preserve"> - Kristinehamn.se</w:t>
      </w:r>
      <w:r w:rsidR="000C1FF3" w:rsidRPr="000C1FF3">
        <w:rPr>
          <w:rFonts w:ascii="Times New Roman" w:eastAsia="Times New Roman" w:hAnsi="Times New Roman" w:cs="Times New Roman"/>
          <w:color w:val="auto"/>
          <w:sz w:val="24"/>
          <w:szCs w:val="24"/>
          <w:lang w:val="sv-SE" w:eastAsia="sv-SE"/>
        </w:rPr>
        <w:t xml:space="preserve"> (no date). </w:t>
      </w:r>
      <w:r w:rsidR="000C1FF3" w:rsidRPr="000C1FF3">
        <w:rPr>
          <w:rFonts w:ascii="Times New Roman" w:eastAsia="Times New Roman" w:hAnsi="Times New Roman" w:cs="Times New Roman"/>
          <w:color w:val="auto"/>
          <w:sz w:val="24"/>
          <w:szCs w:val="24"/>
          <w:lang w:val="en-US" w:eastAsia="sv-SE"/>
        </w:rPr>
        <w:t xml:space="preserve">Available at: https://www.kristinehamn.se/contentassets/3d30cab0cc164cbc8c2153edb04f2d71/dorrbredd.pdf (Accessed: February 24, 2023). </w:t>
      </w:r>
    </w:p>
    <w:p w14:paraId="21E2CACC" w14:textId="0FBB8B7A" w:rsidR="00BC7CD8" w:rsidRPr="000C1FF3" w:rsidRDefault="00BC7CD8" w:rsidP="007416FF">
      <w:pPr>
        <w:pStyle w:val="Reference"/>
        <w:rPr>
          <w:lang w:val="en-US"/>
        </w:rPr>
      </w:pPr>
    </w:p>
    <w:p w14:paraId="5913450F" w14:textId="534D3B25" w:rsidR="00997D3F" w:rsidRDefault="00997D3F" w:rsidP="00997D3F"/>
    <w:p w14:paraId="54E2ED75" w14:textId="20BC7460" w:rsidR="00997D3F" w:rsidRDefault="00997D3F" w:rsidP="00997D3F"/>
    <w:p w14:paraId="45AA88C5" w14:textId="0A9F558A" w:rsidR="00D046B6" w:rsidRDefault="00D046B6" w:rsidP="00B55E77">
      <w:pPr>
        <w:ind w:firstLine="0"/>
      </w:pPr>
    </w:p>
    <w:p w14:paraId="78C95CAA" w14:textId="5FF4E522" w:rsidR="00997D3F" w:rsidRDefault="00997D3F" w:rsidP="00997D3F"/>
    <w:p w14:paraId="51074176" w14:textId="00A0C57B" w:rsidR="00997D3F" w:rsidRDefault="00997D3F" w:rsidP="00997D3F"/>
    <w:p w14:paraId="1B164781" w14:textId="1EFEDBE1" w:rsidR="00E43A83" w:rsidRPr="00E43A83" w:rsidRDefault="00E43A83" w:rsidP="002B7358">
      <w:pPr>
        <w:ind w:firstLine="0"/>
      </w:pPr>
    </w:p>
    <w:sectPr w:rsidR="00E43A83" w:rsidRPr="00E43A83" w:rsidSect="00CA0DB7">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7B97" w14:textId="77777777" w:rsidR="003C6BB7" w:rsidRDefault="003C6BB7" w:rsidP="006B1171">
      <w:pPr>
        <w:spacing w:line="240" w:lineRule="auto"/>
      </w:pPr>
      <w:r>
        <w:separator/>
      </w:r>
    </w:p>
  </w:endnote>
  <w:endnote w:type="continuationSeparator" w:id="0">
    <w:p w14:paraId="55589E7A" w14:textId="77777777" w:rsidR="003C6BB7" w:rsidRDefault="003C6BB7"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E85" w14:textId="77777777" w:rsidR="00E43A83" w:rsidRDefault="00E43A83" w:rsidP="00E43A83">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1CF1AFCE" w14:textId="77777777" w:rsidR="00E43A83" w:rsidRDefault="00E43A83"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7EF2435B" w14:textId="77777777" w:rsidR="00E43A83" w:rsidRDefault="00E43A83"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C6EA" w14:textId="77777777" w:rsidR="00E43A83" w:rsidRDefault="00E43A83"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25D" w14:textId="77777777" w:rsidR="00E43A83" w:rsidRDefault="00E43A83" w:rsidP="007E36F0">
    <w:pPr>
      <w:ind w:left="3912"/>
    </w:pPr>
    <w:r>
      <w:rPr>
        <w:i/>
        <w:noProof/>
        <w:lang w:eastAsia="en-GB"/>
      </w:rPr>
      <mc:AlternateContent>
        <mc:Choice Requires="wps">
          <w:drawing>
            <wp:anchor distT="0" distB="0" distL="114300" distR="114300" simplePos="0" relativeHeight="251680768" behindDoc="0" locked="0" layoutInCell="1" allowOverlap="1" wp14:anchorId="5E9A220A" wp14:editId="5A18B472">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2C8D07"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en-GB"/>
      </w:rPr>
      <w:drawing>
        <wp:anchor distT="0" distB="0" distL="114300" distR="114300" simplePos="0" relativeHeight="251668480" behindDoc="1" locked="0" layoutInCell="1" allowOverlap="1" wp14:anchorId="00CF58F4" wp14:editId="2D942C75">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50E0A" w14:textId="77777777" w:rsidR="00E43A83" w:rsidRDefault="00E43A83" w:rsidP="007E36F0">
    <w:pPr>
      <w:ind w:left="2608" w:firstLine="1304"/>
    </w:pPr>
  </w:p>
  <w:p w14:paraId="613870D2" w14:textId="77777777" w:rsidR="00E43A83" w:rsidRDefault="00E43A83">
    <w:pPr>
      <w:pStyle w:val="Sidfot"/>
    </w:pPr>
  </w:p>
  <w:p w14:paraId="4D4D044D" w14:textId="77777777" w:rsidR="00E43A83" w:rsidRDefault="00E43A83">
    <w:pPr>
      <w:pStyle w:val="Sidfot"/>
    </w:pPr>
    <w:r>
      <w:rPr>
        <w:noProof/>
        <w:lang w:eastAsia="en-GB"/>
      </w:rPr>
      <mc:AlternateContent>
        <mc:Choice Requires="wps">
          <w:drawing>
            <wp:anchor distT="0" distB="0" distL="114300" distR="114300" simplePos="0" relativeHeight="251678720" behindDoc="0" locked="0" layoutInCell="1" allowOverlap="1" wp14:anchorId="287A579A" wp14:editId="787F7EC7">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3D1ADCCE" w14:textId="77777777" w:rsidR="00E43A83" w:rsidRPr="007C40A6" w:rsidRDefault="00E43A83" w:rsidP="00E43A83">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7A579A" id="_x0000_t202" coordsize="21600,21600" o:spt="202" path="m,l,21600r21600,l21600,xe">
              <v:stroke joinstyle="miter"/>
              <v:path gradientshapeok="t" o:connecttype="rect"/>
            </v:shapetype>
            <v:shape id="Textruta 18" o:spid="_x0000_s1028" type="#_x0000_t202" style="position:absolute;left:0;text-align:left;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" filled="f" stroked="f">
              <v:textbox style="mso-fit-shape-to-text:t">
                <w:txbxContent>
                  <w:p w14:paraId="3D1ADCCE" w14:textId="77777777" w:rsidR="00E43A83" w:rsidRPr="007C40A6" w:rsidRDefault="00E43A83" w:rsidP="00E43A83">
                    <w:pPr>
                      <w:pStyle w:val="Sidfot"/>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949E" w14:textId="77777777" w:rsidR="00E43A83" w:rsidRDefault="00E43A83"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1252" w14:textId="77777777" w:rsidR="00E43A83" w:rsidRDefault="00E43A83" w:rsidP="008931BA">
    <w:pPr>
      <w:pStyle w:val="Sidfot"/>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fldSimple w:instr=" NUMPAGES   \* MERGEFORMAT ">
      <w:r>
        <w:rPr>
          <w:noProof/>
        </w:rPr>
        <w:t>2</w:t>
      </w:r>
    </w:fldSimple>
    <w:r>
      <w:t>)</w:t>
    </w:r>
  </w:p>
  <w:p w14:paraId="427F98E0" w14:textId="77777777" w:rsidR="00E43A83" w:rsidRDefault="00E43A8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A64A" w14:textId="77777777" w:rsidR="003C6BB7" w:rsidRDefault="003C6BB7" w:rsidP="006B1171">
      <w:pPr>
        <w:spacing w:line="240" w:lineRule="auto"/>
      </w:pPr>
      <w:r>
        <w:separator/>
      </w:r>
    </w:p>
  </w:footnote>
  <w:footnote w:type="continuationSeparator" w:id="0">
    <w:p w14:paraId="72FABAC7" w14:textId="77777777" w:rsidR="003C6BB7" w:rsidRDefault="003C6BB7"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C1BD" w14:textId="77777777" w:rsidR="00E43A83" w:rsidRDefault="00E43A83" w:rsidP="003F4CB5">
    <w:pPr>
      <w:pStyle w:val="Sidhuvud"/>
      <w:jc w:val="right"/>
    </w:pPr>
    <w:r>
      <w:rPr>
        <w:noProof/>
        <w:lang w:eastAsia="en-GB"/>
      </w:rPr>
      <w:drawing>
        <wp:anchor distT="0" distB="0" distL="114300" distR="114300" simplePos="0" relativeHeight="251664384" behindDoc="0" locked="1" layoutInCell="1" allowOverlap="1" wp14:anchorId="78719F93" wp14:editId="3A03CCEE">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1" layoutInCell="1" allowOverlap="1" wp14:anchorId="3ED98A1F" wp14:editId="3A94A1ED">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B9DE" w14:textId="77777777" w:rsidR="00E43A83" w:rsidRDefault="00E43A83" w:rsidP="003F4CB5">
    <w:pPr>
      <w:pStyle w:val="Sidhuvud"/>
      <w:jc w:val="right"/>
    </w:pPr>
    <w:r>
      <w:rPr>
        <w:noProof/>
        <w:lang w:eastAsia="en-GB"/>
      </w:rPr>
      <mc:AlternateContent>
        <mc:Choice Requires="wps">
          <w:drawing>
            <wp:anchor distT="0" distB="0" distL="114300" distR="114300" simplePos="0" relativeHeight="251672576" behindDoc="0" locked="1" layoutInCell="1" allowOverlap="1" wp14:anchorId="7314D2B1" wp14:editId="00E3C917">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24AE"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en-GB"/>
      </w:rPr>
      <w:drawing>
        <wp:anchor distT="0" distB="0" distL="114300" distR="114300" simplePos="0" relativeHeight="251671552" behindDoc="0" locked="1" layoutInCell="1" allowOverlap="1" wp14:anchorId="3DA62357" wp14:editId="29A68BFC">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1" layoutInCell="1" allowOverlap="1" wp14:anchorId="75551D82" wp14:editId="5D59F1B2">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B857" w14:textId="77777777" w:rsidR="00E43A83" w:rsidRDefault="00E43A83" w:rsidP="0057646F">
    <w:pPr>
      <w:pStyle w:val="Sidhuvud"/>
    </w:pPr>
    <w:r>
      <w:rPr>
        <w:noProof/>
        <w:lang w:eastAsia="en-GB"/>
      </w:rPr>
      <w:drawing>
        <wp:anchor distT="0" distB="0" distL="114300" distR="114300" simplePos="0" relativeHeight="251675648" behindDoc="0" locked="1" layoutInCell="1" allowOverlap="1" wp14:anchorId="4E2F99F5" wp14:editId="13321F67">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4624" behindDoc="0" locked="1" layoutInCell="1" allowOverlap="1" wp14:anchorId="04EB6C44" wp14:editId="56A528DF">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023ABDD9" w14:textId="77777777" w:rsidR="00E43A83" w:rsidRDefault="00E43A83">
    <w:pPr>
      <w:pStyle w:val="Sidhuvud"/>
    </w:pPr>
  </w:p>
  <w:p w14:paraId="2291D1F3" w14:textId="77777777" w:rsidR="00E43A83" w:rsidRDefault="00E43A8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AF9"/>
    <w:multiLevelType w:val="hybridMultilevel"/>
    <w:tmpl w:val="D8549F78"/>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3114"/>
    <w:multiLevelType w:val="multilevel"/>
    <w:tmpl w:val="EBDCE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006C03"/>
    <w:multiLevelType w:val="hybridMultilevel"/>
    <w:tmpl w:val="E54E7A96"/>
    <w:lvl w:ilvl="0" w:tplc="CBFAE402">
      <w:start w:val="1"/>
      <w:numFmt w:val="bullet"/>
      <w:lvlText w:val=""/>
      <w:lvlJc w:val="left"/>
      <w:pPr>
        <w:ind w:left="567" w:hanging="34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45980"/>
    <w:multiLevelType w:val="multilevel"/>
    <w:tmpl w:val="25F2FA52"/>
    <w:styleLink w:val="Style2"/>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D295E1A"/>
    <w:multiLevelType w:val="multilevel"/>
    <w:tmpl w:val="1E863E74"/>
    <w:styleLink w:val="Style1"/>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2CA5700F"/>
    <w:multiLevelType w:val="hybridMultilevel"/>
    <w:tmpl w:val="3B4C6122"/>
    <w:lvl w:ilvl="0" w:tplc="4D901F62">
      <w:start w:val="1"/>
      <w:numFmt w:val="bullet"/>
      <w:pStyle w:val="Liststycke"/>
      <w:lvlText w:val=""/>
      <w:lvlJc w:val="left"/>
      <w:pPr>
        <w:ind w:left="58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33EA7"/>
    <w:multiLevelType w:val="multilevel"/>
    <w:tmpl w:val="04090025"/>
    <w:lvl w:ilvl="0">
      <w:start w:val="1"/>
      <w:numFmt w:val="decimal"/>
      <w:pStyle w:val="Rubrik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ubri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7" w15:restartNumberingAfterBreak="0">
    <w:nsid w:val="50F03FFF"/>
    <w:multiLevelType w:val="multilevel"/>
    <w:tmpl w:val="25F2FA52"/>
    <w:numStyleLink w:val="Style2"/>
  </w:abstractNum>
  <w:abstractNum w:abstractNumId="8" w15:restartNumberingAfterBreak="0">
    <w:nsid w:val="62EE0E96"/>
    <w:multiLevelType w:val="multilevel"/>
    <w:tmpl w:val="25F2FA52"/>
    <w:numStyleLink w:val="Style2"/>
  </w:abstractNum>
  <w:abstractNum w:abstractNumId="9" w15:restartNumberingAfterBreak="0">
    <w:nsid w:val="6AAE7169"/>
    <w:multiLevelType w:val="multilevel"/>
    <w:tmpl w:val="25F2FA52"/>
    <w:numStyleLink w:val="Style2"/>
  </w:abstractNum>
  <w:abstractNum w:abstractNumId="10" w15:restartNumberingAfterBreak="0">
    <w:nsid w:val="7D3C29DB"/>
    <w:multiLevelType w:val="hybridMultilevel"/>
    <w:tmpl w:val="F1DACA5E"/>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556502">
    <w:abstractNumId w:val="5"/>
  </w:num>
  <w:num w:numId="2" w16cid:durableId="1203591326">
    <w:abstractNumId w:val="10"/>
  </w:num>
  <w:num w:numId="3" w16cid:durableId="1784810469">
    <w:abstractNumId w:val="0"/>
  </w:num>
  <w:num w:numId="4" w16cid:durableId="1340889389">
    <w:abstractNumId w:val="2"/>
  </w:num>
  <w:num w:numId="5" w16cid:durableId="1944922375">
    <w:abstractNumId w:val="4"/>
  </w:num>
  <w:num w:numId="6" w16cid:durableId="1308558023">
    <w:abstractNumId w:val="3"/>
  </w:num>
  <w:num w:numId="7" w16cid:durableId="1864855392">
    <w:abstractNumId w:val="8"/>
  </w:num>
  <w:num w:numId="8" w16cid:durableId="1183671406">
    <w:abstractNumId w:val="7"/>
  </w:num>
  <w:num w:numId="9" w16cid:durableId="1784298137">
    <w:abstractNumId w:val="9"/>
  </w:num>
  <w:num w:numId="10" w16cid:durableId="2512293">
    <w:abstractNumId w:val="6"/>
  </w:num>
  <w:num w:numId="11" w16cid:durableId="468283321">
    <w:abstractNumId w:val="1"/>
  </w:num>
  <w:num w:numId="12" w16cid:durableId="723721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B52"/>
    <w:rsid w:val="00024CB9"/>
    <w:rsid w:val="0003197D"/>
    <w:rsid w:val="00034C5E"/>
    <w:rsid w:val="00045595"/>
    <w:rsid w:val="000462DE"/>
    <w:rsid w:val="00053690"/>
    <w:rsid w:val="0006054B"/>
    <w:rsid w:val="0006597E"/>
    <w:rsid w:val="0007322E"/>
    <w:rsid w:val="000752C9"/>
    <w:rsid w:val="0008327E"/>
    <w:rsid w:val="00092A24"/>
    <w:rsid w:val="00093929"/>
    <w:rsid w:val="000B4C66"/>
    <w:rsid w:val="000C1FF3"/>
    <w:rsid w:val="000C7A07"/>
    <w:rsid w:val="000D3DBB"/>
    <w:rsid w:val="001077DE"/>
    <w:rsid w:val="00110B6C"/>
    <w:rsid w:val="00111F4C"/>
    <w:rsid w:val="001120D2"/>
    <w:rsid w:val="0014027A"/>
    <w:rsid w:val="00144FBF"/>
    <w:rsid w:val="00183F4C"/>
    <w:rsid w:val="00185251"/>
    <w:rsid w:val="001B15B4"/>
    <w:rsid w:val="001E70F8"/>
    <w:rsid w:val="001F6AC1"/>
    <w:rsid w:val="002155E7"/>
    <w:rsid w:val="00246D49"/>
    <w:rsid w:val="00254791"/>
    <w:rsid w:val="00255E2B"/>
    <w:rsid w:val="00262AB0"/>
    <w:rsid w:val="002A30FE"/>
    <w:rsid w:val="002A3414"/>
    <w:rsid w:val="002A67EE"/>
    <w:rsid w:val="002B7358"/>
    <w:rsid w:val="0030518C"/>
    <w:rsid w:val="003109AC"/>
    <w:rsid w:val="003215A2"/>
    <w:rsid w:val="003B0DC9"/>
    <w:rsid w:val="003C6BB7"/>
    <w:rsid w:val="003D1763"/>
    <w:rsid w:val="003E160A"/>
    <w:rsid w:val="003E3852"/>
    <w:rsid w:val="003F4CB5"/>
    <w:rsid w:val="003F78B6"/>
    <w:rsid w:val="00421B0D"/>
    <w:rsid w:val="00445FF2"/>
    <w:rsid w:val="004610B7"/>
    <w:rsid w:val="004614D1"/>
    <w:rsid w:val="00466EF9"/>
    <w:rsid w:val="004D0BD2"/>
    <w:rsid w:val="004D5920"/>
    <w:rsid w:val="004E2495"/>
    <w:rsid w:val="00510BEA"/>
    <w:rsid w:val="005206A7"/>
    <w:rsid w:val="00540FB9"/>
    <w:rsid w:val="00556980"/>
    <w:rsid w:val="00567B52"/>
    <w:rsid w:val="0057646F"/>
    <w:rsid w:val="00595C48"/>
    <w:rsid w:val="00597261"/>
    <w:rsid w:val="005A1981"/>
    <w:rsid w:val="005A4295"/>
    <w:rsid w:val="005B0F94"/>
    <w:rsid w:val="005B49D4"/>
    <w:rsid w:val="005D3D58"/>
    <w:rsid w:val="0060242D"/>
    <w:rsid w:val="0061640B"/>
    <w:rsid w:val="00621EBA"/>
    <w:rsid w:val="00641B68"/>
    <w:rsid w:val="0064769B"/>
    <w:rsid w:val="006509F3"/>
    <w:rsid w:val="006820B8"/>
    <w:rsid w:val="00683EFB"/>
    <w:rsid w:val="00693649"/>
    <w:rsid w:val="0069709D"/>
    <w:rsid w:val="006A0177"/>
    <w:rsid w:val="006A669F"/>
    <w:rsid w:val="006B0F26"/>
    <w:rsid w:val="006B1171"/>
    <w:rsid w:val="006C6722"/>
    <w:rsid w:val="006F389A"/>
    <w:rsid w:val="006F76DF"/>
    <w:rsid w:val="00731AA4"/>
    <w:rsid w:val="00737CD7"/>
    <w:rsid w:val="0074056B"/>
    <w:rsid w:val="007416FF"/>
    <w:rsid w:val="007532B7"/>
    <w:rsid w:val="00772D38"/>
    <w:rsid w:val="0077690C"/>
    <w:rsid w:val="00777DC2"/>
    <w:rsid w:val="00781311"/>
    <w:rsid w:val="0078347B"/>
    <w:rsid w:val="007A1FBF"/>
    <w:rsid w:val="007D2A8D"/>
    <w:rsid w:val="007D7822"/>
    <w:rsid w:val="007E30D8"/>
    <w:rsid w:val="007E36F0"/>
    <w:rsid w:val="007F051F"/>
    <w:rsid w:val="007F4291"/>
    <w:rsid w:val="00813232"/>
    <w:rsid w:val="008142E4"/>
    <w:rsid w:val="00820F52"/>
    <w:rsid w:val="008257E2"/>
    <w:rsid w:val="00825CC7"/>
    <w:rsid w:val="00837AB5"/>
    <w:rsid w:val="00841984"/>
    <w:rsid w:val="00851EC7"/>
    <w:rsid w:val="00860659"/>
    <w:rsid w:val="008931BA"/>
    <w:rsid w:val="0089612F"/>
    <w:rsid w:val="008A7541"/>
    <w:rsid w:val="008C7EF9"/>
    <w:rsid w:val="008E2A17"/>
    <w:rsid w:val="00902EF0"/>
    <w:rsid w:val="009076E5"/>
    <w:rsid w:val="009334B6"/>
    <w:rsid w:val="00942E57"/>
    <w:rsid w:val="00963D29"/>
    <w:rsid w:val="0098678C"/>
    <w:rsid w:val="009911B3"/>
    <w:rsid w:val="00997D3F"/>
    <w:rsid w:val="009A6E85"/>
    <w:rsid w:val="009E31C3"/>
    <w:rsid w:val="00A00D12"/>
    <w:rsid w:val="00A221BB"/>
    <w:rsid w:val="00A30139"/>
    <w:rsid w:val="00A37B2E"/>
    <w:rsid w:val="00A41468"/>
    <w:rsid w:val="00A50CF7"/>
    <w:rsid w:val="00A52332"/>
    <w:rsid w:val="00A600BE"/>
    <w:rsid w:val="00A60AEA"/>
    <w:rsid w:val="00AA34AC"/>
    <w:rsid w:val="00AD1C4C"/>
    <w:rsid w:val="00B0239C"/>
    <w:rsid w:val="00B047D5"/>
    <w:rsid w:val="00B52881"/>
    <w:rsid w:val="00B53934"/>
    <w:rsid w:val="00B55E77"/>
    <w:rsid w:val="00BA769E"/>
    <w:rsid w:val="00BC6607"/>
    <w:rsid w:val="00BC7CD8"/>
    <w:rsid w:val="00BD3D76"/>
    <w:rsid w:val="00BD7A25"/>
    <w:rsid w:val="00BF09FD"/>
    <w:rsid w:val="00C0564B"/>
    <w:rsid w:val="00C108D9"/>
    <w:rsid w:val="00C10FDA"/>
    <w:rsid w:val="00C23CC9"/>
    <w:rsid w:val="00C31554"/>
    <w:rsid w:val="00C511D3"/>
    <w:rsid w:val="00C524B9"/>
    <w:rsid w:val="00C62B7D"/>
    <w:rsid w:val="00C67A15"/>
    <w:rsid w:val="00C72E09"/>
    <w:rsid w:val="00C81A8F"/>
    <w:rsid w:val="00C942D8"/>
    <w:rsid w:val="00CA0DB7"/>
    <w:rsid w:val="00CA3690"/>
    <w:rsid w:val="00CA6A49"/>
    <w:rsid w:val="00CA716B"/>
    <w:rsid w:val="00CB4C2D"/>
    <w:rsid w:val="00CC43F6"/>
    <w:rsid w:val="00D046B6"/>
    <w:rsid w:val="00D046E3"/>
    <w:rsid w:val="00D202ED"/>
    <w:rsid w:val="00D24665"/>
    <w:rsid w:val="00D51369"/>
    <w:rsid w:val="00D55A26"/>
    <w:rsid w:val="00D57E89"/>
    <w:rsid w:val="00D7406C"/>
    <w:rsid w:val="00DA23CB"/>
    <w:rsid w:val="00DD699C"/>
    <w:rsid w:val="00DE54D2"/>
    <w:rsid w:val="00DF07AA"/>
    <w:rsid w:val="00E16910"/>
    <w:rsid w:val="00E22CF6"/>
    <w:rsid w:val="00E26422"/>
    <w:rsid w:val="00E43A83"/>
    <w:rsid w:val="00E44590"/>
    <w:rsid w:val="00E470AF"/>
    <w:rsid w:val="00E531FB"/>
    <w:rsid w:val="00E67BC7"/>
    <w:rsid w:val="00EB2300"/>
    <w:rsid w:val="00EB23CD"/>
    <w:rsid w:val="00EB34E4"/>
    <w:rsid w:val="00EB6BFE"/>
    <w:rsid w:val="00EC09DC"/>
    <w:rsid w:val="00EC40CE"/>
    <w:rsid w:val="00EF448E"/>
    <w:rsid w:val="00F054A7"/>
    <w:rsid w:val="00F30BF9"/>
    <w:rsid w:val="00F45EFE"/>
    <w:rsid w:val="00F47C48"/>
    <w:rsid w:val="00F650D0"/>
    <w:rsid w:val="00F82AE7"/>
    <w:rsid w:val="00F87F1B"/>
    <w:rsid w:val="00FA2055"/>
    <w:rsid w:val="00FB10BE"/>
    <w:rsid w:val="00FB1AAF"/>
    <w:rsid w:val="00FD3CAE"/>
    <w:rsid w:val="00FD691C"/>
    <w:rsid w:val="00FF01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5A17"/>
  <w15:chartTrackingRefBased/>
  <w15:docId w15:val="{F28F3B37-1885-4042-B8FF-D68CD48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B8"/>
    <w:pPr>
      <w:spacing w:after="0"/>
      <w:ind w:firstLine="284"/>
      <w:jc w:val="both"/>
    </w:pPr>
    <w:rPr>
      <w:rFonts w:ascii="Calibri" w:hAnsi="Calibri" w:cstheme="minorHAnsi"/>
      <w:color w:val="000000"/>
      <w:lang w:val="en-GB"/>
    </w:rPr>
  </w:style>
  <w:style w:type="paragraph" w:styleId="Rubrik1">
    <w:name w:val="heading 1"/>
    <w:basedOn w:val="Normal"/>
    <w:next w:val="Normal"/>
    <w:link w:val="Rubrik1Char"/>
    <w:autoRedefine/>
    <w:uiPriority w:val="9"/>
    <w:qFormat/>
    <w:rsid w:val="00D55A26"/>
    <w:pPr>
      <w:keepNext/>
      <w:keepLines/>
      <w:numPr>
        <w:numId w:val="10"/>
      </w:numPr>
      <w:spacing w:before="600" w:after="240"/>
      <w:outlineLvl w:val="0"/>
    </w:pPr>
    <w:rPr>
      <w:rFonts w:asciiTheme="majorHAnsi" w:eastAsiaTheme="majorEastAsia" w:hAnsiTheme="majorHAnsi" w:cstheme="majorHAnsi"/>
      <w:sz w:val="36"/>
      <w:szCs w:val="32"/>
    </w:rPr>
  </w:style>
  <w:style w:type="paragraph" w:styleId="Rubrik2">
    <w:name w:val="heading 2"/>
    <w:basedOn w:val="Normal"/>
    <w:next w:val="Normal"/>
    <w:link w:val="Rubrik2Char"/>
    <w:uiPriority w:val="9"/>
    <w:qFormat/>
    <w:rsid w:val="00D55A26"/>
    <w:pPr>
      <w:keepNext/>
      <w:keepLines/>
      <w:numPr>
        <w:ilvl w:val="1"/>
        <w:numId w:val="10"/>
      </w:numPr>
      <w:spacing w:before="360" w:after="120"/>
      <w:outlineLvl w:val="1"/>
    </w:pPr>
    <w:rPr>
      <w:rFonts w:asciiTheme="majorHAnsi" w:eastAsiaTheme="majorEastAsia" w:hAnsiTheme="majorHAnsi" w:cstheme="majorHAnsi"/>
      <w:sz w:val="28"/>
      <w:szCs w:val="28"/>
    </w:rPr>
  </w:style>
  <w:style w:type="paragraph" w:styleId="Rubrik3">
    <w:name w:val="heading 3"/>
    <w:basedOn w:val="Normal"/>
    <w:next w:val="Normal"/>
    <w:link w:val="Rubrik3Char"/>
    <w:uiPriority w:val="9"/>
    <w:qFormat/>
    <w:rsid w:val="00D55A26"/>
    <w:pPr>
      <w:keepNext/>
      <w:keepLines/>
      <w:numPr>
        <w:ilvl w:val="2"/>
        <w:numId w:val="10"/>
      </w:numPr>
      <w:spacing w:before="360" w:after="120"/>
      <w:outlineLvl w:val="2"/>
    </w:pPr>
    <w:rPr>
      <w:rFonts w:asciiTheme="majorHAnsi" w:eastAsiaTheme="majorEastAsia" w:hAnsiTheme="majorHAnsi" w:cstheme="majorHAnsi"/>
      <w:i/>
      <w:sz w:val="24"/>
    </w:rPr>
  </w:style>
  <w:style w:type="paragraph" w:styleId="Rubrik4">
    <w:name w:val="heading 4"/>
    <w:basedOn w:val="Normal"/>
    <w:next w:val="Normal"/>
    <w:link w:val="Rubrik4Char"/>
    <w:uiPriority w:val="9"/>
    <w:qFormat/>
    <w:rsid w:val="00D55A26"/>
    <w:pPr>
      <w:keepNext/>
      <w:keepLines/>
      <w:numPr>
        <w:ilvl w:val="3"/>
        <w:numId w:val="10"/>
      </w:numPr>
      <w:spacing w:before="24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D55A26"/>
    <w:pPr>
      <w:keepNext/>
      <w:keepLines/>
      <w:numPr>
        <w:ilvl w:val="4"/>
        <w:numId w:val="10"/>
      </w:numPr>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D55A26"/>
    <w:pPr>
      <w:keepNext/>
      <w:keepLines/>
      <w:numPr>
        <w:ilvl w:val="5"/>
        <w:numId w:val="10"/>
      </w:numPr>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D55A26"/>
    <w:pPr>
      <w:keepNext/>
      <w:keepLines/>
      <w:numPr>
        <w:ilvl w:val="6"/>
        <w:numId w:val="10"/>
      </w:numPr>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D55A26"/>
    <w:pPr>
      <w:keepNext/>
      <w:keepLines/>
      <w:numPr>
        <w:ilvl w:val="7"/>
        <w:numId w:val="10"/>
      </w:numPr>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D55A26"/>
    <w:pPr>
      <w:keepNext/>
      <w:keepLines/>
      <w:numPr>
        <w:ilvl w:val="8"/>
        <w:numId w:val="10"/>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D55A26"/>
    <w:rPr>
      <w:rFonts w:asciiTheme="majorHAnsi" w:eastAsiaTheme="majorEastAsia" w:hAnsiTheme="majorHAnsi" w:cstheme="majorHAnsi"/>
      <w:color w:val="000000"/>
      <w:sz w:val="36"/>
      <w:szCs w:val="32"/>
      <w:lang w:val="en-GB"/>
    </w:rPr>
  </w:style>
  <w:style w:type="character" w:customStyle="1" w:styleId="Rubrik2Char">
    <w:name w:val="Rubrik 2 Char"/>
    <w:basedOn w:val="Standardstycketeckensnitt"/>
    <w:link w:val="Rubrik2"/>
    <w:uiPriority w:val="9"/>
    <w:rsid w:val="00092A24"/>
    <w:rPr>
      <w:rFonts w:asciiTheme="majorHAnsi" w:eastAsiaTheme="majorEastAsia" w:hAnsiTheme="majorHAnsi" w:cstheme="majorHAnsi"/>
      <w:color w:val="000000"/>
      <w:sz w:val="28"/>
      <w:szCs w:val="28"/>
      <w:lang w:val="en-GB"/>
    </w:rPr>
  </w:style>
  <w:style w:type="character" w:customStyle="1" w:styleId="Rubrik3Char">
    <w:name w:val="Rubrik 3 Char"/>
    <w:basedOn w:val="Standardstycketeckensnitt"/>
    <w:link w:val="Rubrik3"/>
    <w:uiPriority w:val="9"/>
    <w:rsid w:val="00092A24"/>
    <w:rPr>
      <w:rFonts w:asciiTheme="majorHAnsi" w:eastAsiaTheme="majorEastAsia" w:hAnsiTheme="majorHAnsi" w:cstheme="majorHAnsi"/>
      <w:i/>
      <w:color w:val="000000"/>
      <w:sz w:val="24"/>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lang w:val="en-GB"/>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color w:val="000000"/>
      <w:lang w:val="en-GB"/>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color w:val="000000"/>
      <w:lang w:val="en-GB"/>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lang w:val="en-GB"/>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lang w:val="en-GB"/>
    </w:rPr>
  </w:style>
  <w:style w:type="paragraph" w:styleId="Beskrivning">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ind w:firstLine="284"/>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semiHidden/>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CA0DB7"/>
    <w:pPr>
      <w:numPr>
        <w:numId w:val="1"/>
      </w:numPr>
      <w:spacing w:before="1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Innehll1">
    <w:name w:val="toc 1"/>
    <w:basedOn w:val="Normal"/>
    <w:next w:val="Normal"/>
    <w:autoRedefine/>
    <w:uiPriority w:val="39"/>
    <w:unhideWhenUsed/>
    <w:rsid w:val="00BF09FD"/>
    <w:pPr>
      <w:spacing w:before="120"/>
    </w:pPr>
    <w:rPr>
      <w:b/>
      <w:bCs/>
    </w:rPr>
  </w:style>
  <w:style w:type="paragraph" w:styleId="Innehll2">
    <w:name w:val="toc 2"/>
    <w:basedOn w:val="Normal"/>
    <w:next w:val="Normal"/>
    <w:autoRedefine/>
    <w:uiPriority w:val="39"/>
    <w:unhideWhenUsed/>
    <w:rsid w:val="00BF09FD"/>
    <w:pPr>
      <w:ind w:left="221"/>
    </w:pPr>
    <w:rPr>
      <w:i/>
      <w:iCs/>
    </w:rPr>
  </w:style>
  <w:style w:type="paragraph" w:styleId="Innehll3">
    <w:name w:val="toc 3"/>
    <w:basedOn w:val="Normal"/>
    <w:next w:val="Normal"/>
    <w:autoRedefine/>
    <w:uiPriority w:val="39"/>
    <w:unhideWhenUsed/>
    <w:rsid w:val="00BF09FD"/>
    <w:pPr>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 w:type="paragraph" w:customStyle="1" w:styleId="Normaltext">
    <w:name w:val="Normal text"/>
    <w:basedOn w:val="Normal"/>
    <w:rsid w:val="00BC7CD8"/>
    <w:pPr>
      <w:spacing w:line="280" w:lineRule="exact"/>
    </w:pPr>
    <w:rPr>
      <w:rFonts w:ascii="Times New Roman" w:eastAsia="Times New Roman" w:hAnsi="Times New Roman" w:cs="Times New Roman"/>
      <w:color w:val="auto"/>
      <w:sz w:val="24"/>
      <w:szCs w:val="20"/>
      <w:lang w:val="sv-SE" w:eastAsia="sv-SE"/>
    </w:rPr>
  </w:style>
  <w:style w:type="character" w:styleId="Radnummer">
    <w:name w:val="line number"/>
    <w:basedOn w:val="Standardstycketeckensnitt"/>
    <w:uiPriority w:val="99"/>
    <w:semiHidden/>
    <w:unhideWhenUsed/>
    <w:rsid w:val="00CA0DB7"/>
  </w:style>
  <w:style w:type="paragraph" w:styleId="Slutnotstext">
    <w:name w:val="endnote text"/>
    <w:basedOn w:val="Normal"/>
    <w:link w:val="SlutnotstextChar"/>
    <w:uiPriority w:val="99"/>
    <w:semiHidden/>
    <w:unhideWhenUsed/>
    <w:rsid w:val="00D046B6"/>
    <w:pPr>
      <w:spacing w:line="240" w:lineRule="auto"/>
    </w:pPr>
    <w:rPr>
      <w:sz w:val="20"/>
      <w:szCs w:val="20"/>
    </w:rPr>
  </w:style>
  <w:style w:type="character" w:customStyle="1" w:styleId="SlutnotstextChar">
    <w:name w:val="Slutnotstext Char"/>
    <w:basedOn w:val="Standardstycketeckensnitt"/>
    <w:link w:val="Slutnotstext"/>
    <w:uiPriority w:val="99"/>
    <w:semiHidden/>
    <w:rsid w:val="00D046B6"/>
    <w:rPr>
      <w:rFonts w:cstheme="minorHAnsi"/>
      <w:color w:val="000000"/>
      <w:sz w:val="20"/>
      <w:szCs w:val="20"/>
      <w:lang w:val="en-GB"/>
    </w:rPr>
  </w:style>
  <w:style w:type="character" w:styleId="Slutnotsreferens">
    <w:name w:val="endnote reference"/>
    <w:basedOn w:val="Standardstycketeckensnitt"/>
    <w:uiPriority w:val="99"/>
    <w:semiHidden/>
    <w:unhideWhenUsed/>
    <w:rsid w:val="00D046B6"/>
    <w:rPr>
      <w:vertAlign w:val="superscript"/>
    </w:rPr>
  </w:style>
  <w:style w:type="paragraph" w:styleId="Fotnotstext">
    <w:name w:val="footnote text"/>
    <w:basedOn w:val="Normal"/>
    <w:link w:val="FotnotstextChar"/>
    <w:uiPriority w:val="99"/>
    <w:semiHidden/>
    <w:unhideWhenUsed/>
    <w:rsid w:val="00D046B6"/>
    <w:pPr>
      <w:spacing w:line="240" w:lineRule="auto"/>
    </w:pPr>
    <w:rPr>
      <w:sz w:val="20"/>
      <w:szCs w:val="20"/>
    </w:rPr>
  </w:style>
  <w:style w:type="character" w:customStyle="1" w:styleId="FotnotstextChar">
    <w:name w:val="Fotnotstext Char"/>
    <w:basedOn w:val="Standardstycketeckensnitt"/>
    <w:link w:val="Fotnotstext"/>
    <w:uiPriority w:val="99"/>
    <w:semiHidden/>
    <w:rsid w:val="00D046B6"/>
    <w:rPr>
      <w:rFonts w:cstheme="minorHAnsi"/>
      <w:color w:val="000000"/>
      <w:sz w:val="20"/>
      <w:szCs w:val="20"/>
      <w:lang w:val="en-GB"/>
    </w:rPr>
  </w:style>
  <w:style w:type="character" w:styleId="Fotnotsreferens">
    <w:name w:val="footnote reference"/>
    <w:basedOn w:val="Standardstycketeckensnitt"/>
    <w:uiPriority w:val="99"/>
    <w:semiHidden/>
    <w:unhideWhenUsed/>
    <w:rsid w:val="00D046B6"/>
    <w:rPr>
      <w:vertAlign w:val="superscript"/>
    </w:rPr>
  </w:style>
  <w:style w:type="paragraph" w:styleId="Litteraturfrteckning">
    <w:name w:val="Bibliography"/>
    <w:basedOn w:val="Normal"/>
    <w:next w:val="Normal"/>
    <w:uiPriority w:val="37"/>
    <w:unhideWhenUsed/>
    <w:rsid w:val="00D046B6"/>
  </w:style>
  <w:style w:type="paragraph" w:customStyle="1" w:styleId="Reference">
    <w:name w:val="Reference"/>
    <w:basedOn w:val="Normal"/>
    <w:autoRedefine/>
    <w:qFormat/>
    <w:rsid w:val="007416FF"/>
    <w:pPr>
      <w:spacing w:before="120" w:after="120"/>
      <w:ind w:firstLine="0"/>
    </w:pPr>
  </w:style>
  <w:style w:type="numbering" w:customStyle="1" w:styleId="Style1">
    <w:name w:val="Style1"/>
    <w:uiPriority w:val="99"/>
    <w:rsid w:val="000752C9"/>
    <w:pPr>
      <w:numPr>
        <w:numId w:val="5"/>
      </w:numPr>
    </w:pPr>
  </w:style>
  <w:style w:type="numbering" w:customStyle="1" w:styleId="Style2">
    <w:name w:val="Style2"/>
    <w:uiPriority w:val="99"/>
    <w:rsid w:val="000752C9"/>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6820">
      <w:bodyDiv w:val="1"/>
      <w:marLeft w:val="0"/>
      <w:marRight w:val="0"/>
      <w:marTop w:val="0"/>
      <w:marBottom w:val="0"/>
      <w:divBdr>
        <w:top w:val="none" w:sz="0" w:space="0" w:color="auto"/>
        <w:left w:val="none" w:sz="0" w:space="0" w:color="auto"/>
        <w:bottom w:val="none" w:sz="0" w:space="0" w:color="auto"/>
        <w:right w:val="none" w:sz="0" w:space="0" w:color="auto"/>
      </w:divBdr>
    </w:div>
    <w:div w:id="61102065">
      <w:bodyDiv w:val="1"/>
      <w:marLeft w:val="0"/>
      <w:marRight w:val="0"/>
      <w:marTop w:val="0"/>
      <w:marBottom w:val="0"/>
      <w:divBdr>
        <w:top w:val="none" w:sz="0" w:space="0" w:color="auto"/>
        <w:left w:val="none" w:sz="0" w:space="0" w:color="auto"/>
        <w:bottom w:val="none" w:sz="0" w:space="0" w:color="auto"/>
        <w:right w:val="none" w:sz="0" w:space="0" w:color="auto"/>
      </w:divBdr>
    </w:div>
    <w:div w:id="206257919">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347878862">
      <w:bodyDiv w:val="1"/>
      <w:marLeft w:val="0"/>
      <w:marRight w:val="0"/>
      <w:marTop w:val="0"/>
      <w:marBottom w:val="0"/>
      <w:divBdr>
        <w:top w:val="none" w:sz="0" w:space="0" w:color="auto"/>
        <w:left w:val="none" w:sz="0" w:space="0" w:color="auto"/>
        <w:bottom w:val="none" w:sz="0" w:space="0" w:color="auto"/>
        <w:right w:val="none" w:sz="0" w:space="0" w:color="auto"/>
      </w:divBdr>
    </w:div>
    <w:div w:id="360402602">
      <w:bodyDiv w:val="1"/>
      <w:marLeft w:val="0"/>
      <w:marRight w:val="0"/>
      <w:marTop w:val="0"/>
      <w:marBottom w:val="0"/>
      <w:divBdr>
        <w:top w:val="none" w:sz="0" w:space="0" w:color="auto"/>
        <w:left w:val="none" w:sz="0" w:space="0" w:color="auto"/>
        <w:bottom w:val="none" w:sz="0" w:space="0" w:color="auto"/>
        <w:right w:val="none" w:sz="0" w:space="0" w:color="auto"/>
      </w:divBdr>
    </w:div>
    <w:div w:id="401373049">
      <w:bodyDiv w:val="1"/>
      <w:marLeft w:val="0"/>
      <w:marRight w:val="0"/>
      <w:marTop w:val="0"/>
      <w:marBottom w:val="0"/>
      <w:divBdr>
        <w:top w:val="none" w:sz="0" w:space="0" w:color="auto"/>
        <w:left w:val="none" w:sz="0" w:space="0" w:color="auto"/>
        <w:bottom w:val="none" w:sz="0" w:space="0" w:color="auto"/>
        <w:right w:val="none" w:sz="0" w:space="0" w:color="auto"/>
      </w:divBdr>
    </w:div>
    <w:div w:id="460196670">
      <w:bodyDiv w:val="1"/>
      <w:marLeft w:val="0"/>
      <w:marRight w:val="0"/>
      <w:marTop w:val="0"/>
      <w:marBottom w:val="0"/>
      <w:divBdr>
        <w:top w:val="none" w:sz="0" w:space="0" w:color="auto"/>
        <w:left w:val="none" w:sz="0" w:space="0" w:color="auto"/>
        <w:bottom w:val="none" w:sz="0" w:space="0" w:color="auto"/>
        <w:right w:val="none" w:sz="0" w:space="0" w:color="auto"/>
      </w:divBdr>
    </w:div>
    <w:div w:id="527255573">
      <w:bodyDiv w:val="1"/>
      <w:marLeft w:val="0"/>
      <w:marRight w:val="0"/>
      <w:marTop w:val="0"/>
      <w:marBottom w:val="0"/>
      <w:divBdr>
        <w:top w:val="none" w:sz="0" w:space="0" w:color="auto"/>
        <w:left w:val="none" w:sz="0" w:space="0" w:color="auto"/>
        <w:bottom w:val="none" w:sz="0" w:space="0" w:color="auto"/>
        <w:right w:val="none" w:sz="0" w:space="0" w:color="auto"/>
      </w:divBdr>
    </w:div>
    <w:div w:id="599293236">
      <w:bodyDiv w:val="1"/>
      <w:marLeft w:val="0"/>
      <w:marRight w:val="0"/>
      <w:marTop w:val="0"/>
      <w:marBottom w:val="0"/>
      <w:divBdr>
        <w:top w:val="none" w:sz="0" w:space="0" w:color="auto"/>
        <w:left w:val="none" w:sz="0" w:space="0" w:color="auto"/>
        <w:bottom w:val="none" w:sz="0" w:space="0" w:color="auto"/>
        <w:right w:val="none" w:sz="0" w:space="0" w:color="auto"/>
      </w:divBdr>
    </w:div>
    <w:div w:id="674304360">
      <w:bodyDiv w:val="1"/>
      <w:marLeft w:val="0"/>
      <w:marRight w:val="0"/>
      <w:marTop w:val="0"/>
      <w:marBottom w:val="0"/>
      <w:divBdr>
        <w:top w:val="none" w:sz="0" w:space="0" w:color="auto"/>
        <w:left w:val="none" w:sz="0" w:space="0" w:color="auto"/>
        <w:bottom w:val="none" w:sz="0" w:space="0" w:color="auto"/>
        <w:right w:val="none" w:sz="0" w:space="0" w:color="auto"/>
      </w:divBdr>
    </w:div>
    <w:div w:id="688918022">
      <w:bodyDiv w:val="1"/>
      <w:marLeft w:val="0"/>
      <w:marRight w:val="0"/>
      <w:marTop w:val="0"/>
      <w:marBottom w:val="0"/>
      <w:divBdr>
        <w:top w:val="none" w:sz="0" w:space="0" w:color="auto"/>
        <w:left w:val="none" w:sz="0" w:space="0" w:color="auto"/>
        <w:bottom w:val="none" w:sz="0" w:space="0" w:color="auto"/>
        <w:right w:val="none" w:sz="0" w:space="0" w:color="auto"/>
      </w:divBdr>
    </w:div>
    <w:div w:id="692926164">
      <w:bodyDiv w:val="1"/>
      <w:marLeft w:val="0"/>
      <w:marRight w:val="0"/>
      <w:marTop w:val="0"/>
      <w:marBottom w:val="0"/>
      <w:divBdr>
        <w:top w:val="none" w:sz="0" w:space="0" w:color="auto"/>
        <w:left w:val="none" w:sz="0" w:space="0" w:color="auto"/>
        <w:bottom w:val="none" w:sz="0" w:space="0" w:color="auto"/>
        <w:right w:val="none" w:sz="0" w:space="0" w:color="auto"/>
      </w:divBdr>
    </w:div>
    <w:div w:id="859008473">
      <w:bodyDiv w:val="1"/>
      <w:marLeft w:val="0"/>
      <w:marRight w:val="0"/>
      <w:marTop w:val="0"/>
      <w:marBottom w:val="0"/>
      <w:divBdr>
        <w:top w:val="none" w:sz="0" w:space="0" w:color="auto"/>
        <w:left w:val="none" w:sz="0" w:space="0" w:color="auto"/>
        <w:bottom w:val="none" w:sz="0" w:space="0" w:color="auto"/>
        <w:right w:val="none" w:sz="0" w:space="0" w:color="auto"/>
      </w:divBdr>
    </w:div>
    <w:div w:id="882668421">
      <w:bodyDiv w:val="1"/>
      <w:marLeft w:val="0"/>
      <w:marRight w:val="0"/>
      <w:marTop w:val="0"/>
      <w:marBottom w:val="0"/>
      <w:divBdr>
        <w:top w:val="none" w:sz="0" w:space="0" w:color="auto"/>
        <w:left w:val="none" w:sz="0" w:space="0" w:color="auto"/>
        <w:bottom w:val="none" w:sz="0" w:space="0" w:color="auto"/>
        <w:right w:val="none" w:sz="0" w:space="0" w:color="auto"/>
      </w:divBdr>
    </w:div>
    <w:div w:id="971593279">
      <w:bodyDiv w:val="1"/>
      <w:marLeft w:val="0"/>
      <w:marRight w:val="0"/>
      <w:marTop w:val="0"/>
      <w:marBottom w:val="0"/>
      <w:divBdr>
        <w:top w:val="none" w:sz="0" w:space="0" w:color="auto"/>
        <w:left w:val="none" w:sz="0" w:space="0" w:color="auto"/>
        <w:bottom w:val="none" w:sz="0" w:space="0" w:color="auto"/>
        <w:right w:val="none" w:sz="0" w:space="0" w:color="auto"/>
      </w:divBdr>
    </w:div>
    <w:div w:id="978147059">
      <w:bodyDiv w:val="1"/>
      <w:marLeft w:val="0"/>
      <w:marRight w:val="0"/>
      <w:marTop w:val="0"/>
      <w:marBottom w:val="0"/>
      <w:divBdr>
        <w:top w:val="none" w:sz="0" w:space="0" w:color="auto"/>
        <w:left w:val="none" w:sz="0" w:space="0" w:color="auto"/>
        <w:bottom w:val="none" w:sz="0" w:space="0" w:color="auto"/>
        <w:right w:val="none" w:sz="0" w:space="0" w:color="auto"/>
      </w:divBdr>
    </w:div>
    <w:div w:id="1095394354">
      <w:bodyDiv w:val="1"/>
      <w:marLeft w:val="0"/>
      <w:marRight w:val="0"/>
      <w:marTop w:val="0"/>
      <w:marBottom w:val="0"/>
      <w:divBdr>
        <w:top w:val="none" w:sz="0" w:space="0" w:color="auto"/>
        <w:left w:val="none" w:sz="0" w:space="0" w:color="auto"/>
        <w:bottom w:val="none" w:sz="0" w:space="0" w:color="auto"/>
        <w:right w:val="none" w:sz="0" w:space="0" w:color="auto"/>
      </w:divBdr>
    </w:div>
    <w:div w:id="1161702365">
      <w:bodyDiv w:val="1"/>
      <w:marLeft w:val="0"/>
      <w:marRight w:val="0"/>
      <w:marTop w:val="0"/>
      <w:marBottom w:val="0"/>
      <w:divBdr>
        <w:top w:val="none" w:sz="0" w:space="0" w:color="auto"/>
        <w:left w:val="none" w:sz="0" w:space="0" w:color="auto"/>
        <w:bottom w:val="none" w:sz="0" w:space="0" w:color="auto"/>
        <w:right w:val="none" w:sz="0" w:space="0" w:color="auto"/>
      </w:divBdr>
    </w:div>
    <w:div w:id="1282345321">
      <w:bodyDiv w:val="1"/>
      <w:marLeft w:val="0"/>
      <w:marRight w:val="0"/>
      <w:marTop w:val="0"/>
      <w:marBottom w:val="0"/>
      <w:divBdr>
        <w:top w:val="none" w:sz="0" w:space="0" w:color="auto"/>
        <w:left w:val="none" w:sz="0" w:space="0" w:color="auto"/>
        <w:bottom w:val="none" w:sz="0" w:space="0" w:color="auto"/>
        <w:right w:val="none" w:sz="0" w:space="0" w:color="auto"/>
      </w:divBdr>
    </w:div>
    <w:div w:id="1322737698">
      <w:bodyDiv w:val="1"/>
      <w:marLeft w:val="0"/>
      <w:marRight w:val="0"/>
      <w:marTop w:val="0"/>
      <w:marBottom w:val="0"/>
      <w:divBdr>
        <w:top w:val="none" w:sz="0" w:space="0" w:color="auto"/>
        <w:left w:val="none" w:sz="0" w:space="0" w:color="auto"/>
        <w:bottom w:val="none" w:sz="0" w:space="0" w:color="auto"/>
        <w:right w:val="none" w:sz="0" w:space="0" w:color="auto"/>
      </w:divBdr>
    </w:div>
    <w:div w:id="1340498297">
      <w:bodyDiv w:val="1"/>
      <w:marLeft w:val="0"/>
      <w:marRight w:val="0"/>
      <w:marTop w:val="0"/>
      <w:marBottom w:val="0"/>
      <w:divBdr>
        <w:top w:val="none" w:sz="0" w:space="0" w:color="auto"/>
        <w:left w:val="none" w:sz="0" w:space="0" w:color="auto"/>
        <w:bottom w:val="none" w:sz="0" w:space="0" w:color="auto"/>
        <w:right w:val="none" w:sz="0" w:space="0" w:color="auto"/>
      </w:divBdr>
    </w:div>
    <w:div w:id="1356541406">
      <w:bodyDiv w:val="1"/>
      <w:marLeft w:val="0"/>
      <w:marRight w:val="0"/>
      <w:marTop w:val="0"/>
      <w:marBottom w:val="0"/>
      <w:divBdr>
        <w:top w:val="none" w:sz="0" w:space="0" w:color="auto"/>
        <w:left w:val="none" w:sz="0" w:space="0" w:color="auto"/>
        <w:bottom w:val="none" w:sz="0" w:space="0" w:color="auto"/>
        <w:right w:val="none" w:sz="0" w:space="0" w:color="auto"/>
      </w:divBdr>
    </w:div>
    <w:div w:id="1401101824">
      <w:bodyDiv w:val="1"/>
      <w:marLeft w:val="0"/>
      <w:marRight w:val="0"/>
      <w:marTop w:val="0"/>
      <w:marBottom w:val="0"/>
      <w:divBdr>
        <w:top w:val="none" w:sz="0" w:space="0" w:color="auto"/>
        <w:left w:val="none" w:sz="0" w:space="0" w:color="auto"/>
        <w:bottom w:val="none" w:sz="0" w:space="0" w:color="auto"/>
        <w:right w:val="none" w:sz="0" w:space="0" w:color="auto"/>
      </w:divBdr>
    </w:div>
    <w:div w:id="1544901433">
      <w:bodyDiv w:val="1"/>
      <w:marLeft w:val="0"/>
      <w:marRight w:val="0"/>
      <w:marTop w:val="0"/>
      <w:marBottom w:val="0"/>
      <w:divBdr>
        <w:top w:val="none" w:sz="0" w:space="0" w:color="auto"/>
        <w:left w:val="none" w:sz="0" w:space="0" w:color="auto"/>
        <w:bottom w:val="none" w:sz="0" w:space="0" w:color="auto"/>
        <w:right w:val="none" w:sz="0" w:space="0" w:color="auto"/>
      </w:divBdr>
    </w:div>
    <w:div w:id="1577746397">
      <w:bodyDiv w:val="1"/>
      <w:marLeft w:val="0"/>
      <w:marRight w:val="0"/>
      <w:marTop w:val="0"/>
      <w:marBottom w:val="0"/>
      <w:divBdr>
        <w:top w:val="none" w:sz="0" w:space="0" w:color="auto"/>
        <w:left w:val="none" w:sz="0" w:space="0" w:color="auto"/>
        <w:bottom w:val="none" w:sz="0" w:space="0" w:color="auto"/>
        <w:right w:val="none" w:sz="0" w:space="0" w:color="auto"/>
      </w:divBdr>
    </w:div>
    <w:div w:id="1581792038">
      <w:bodyDiv w:val="1"/>
      <w:marLeft w:val="0"/>
      <w:marRight w:val="0"/>
      <w:marTop w:val="0"/>
      <w:marBottom w:val="0"/>
      <w:divBdr>
        <w:top w:val="none" w:sz="0" w:space="0" w:color="auto"/>
        <w:left w:val="none" w:sz="0" w:space="0" w:color="auto"/>
        <w:bottom w:val="none" w:sz="0" w:space="0" w:color="auto"/>
        <w:right w:val="none" w:sz="0" w:space="0" w:color="auto"/>
      </w:divBdr>
    </w:div>
    <w:div w:id="1587570616">
      <w:bodyDiv w:val="1"/>
      <w:marLeft w:val="0"/>
      <w:marRight w:val="0"/>
      <w:marTop w:val="0"/>
      <w:marBottom w:val="0"/>
      <w:divBdr>
        <w:top w:val="none" w:sz="0" w:space="0" w:color="auto"/>
        <w:left w:val="none" w:sz="0" w:space="0" w:color="auto"/>
        <w:bottom w:val="none" w:sz="0" w:space="0" w:color="auto"/>
        <w:right w:val="none" w:sz="0" w:space="0" w:color="auto"/>
      </w:divBdr>
    </w:div>
    <w:div w:id="1634099795">
      <w:bodyDiv w:val="1"/>
      <w:marLeft w:val="0"/>
      <w:marRight w:val="0"/>
      <w:marTop w:val="0"/>
      <w:marBottom w:val="0"/>
      <w:divBdr>
        <w:top w:val="none" w:sz="0" w:space="0" w:color="auto"/>
        <w:left w:val="none" w:sz="0" w:space="0" w:color="auto"/>
        <w:bottom w:val="none" w:sz="0" w:space="0" w:color="auto"/>
        <w:right w:val="none" w:sz="0" w:space="0" w:color="auto"/>
      </w:divBdr>
    </w:div>
    <w:div w:id="1701511295">
      <w:bodyDiv w:val="1"/>
      <w:marLeft w:val="0"/>
      <w:marRight w:val="0"/>
      <w:marTop w:val="0"/>
      <w:marBottom w:val="0"/>
      <w:divBdr>
        <w:top w:val="none" w:sz="0" w:space="0" w:color="auto"/>
        <w:left w:val="none" w:sz="0" w:space="0" w:color="auto"/>
        <w:bottom w:val="none" w:sz="0" w:space="0" w:color="auto"/>
        <w:right w:val="none" w:sz="0" w:space="0" w:color="auto"/>
      </w:divBdr>
    </w:div>
    <w:div w:id="1717701853">
      <w:bodyDiv w:val="1"/>
      <w:marLeft w:val="0"/>
      <w:marRight w:val="0"/>
      <w:marTop w:val="0"/>
      <w:marBottom w:val="0"/>
      <w:divBdr>
        <w:top w:val="none" w:sz="0" w:space="0" w:color="auto"/>
        <w:left w:val="none" w:sz="0" w:space="0" w:color="auto"/>
        <w:bottom w:val="none" w:sz="0" w:space="0" w:color="auto"/>
        <w:right w:val="none" w:sz="0" w:space="0" w:color="auto"/>
      </w:divBdr>
    </w:div>
    <w:div w:id="1722441226">
      <w:bodyDiv w:val="1"/>
      <w:marLeft w:val="0"/>
      <w:marRight w:val="0"/>
      <w:marTop w:val="0"/>
      <w:marBottom w:val="0"/>
      <w:divBdr>
        <w:top w:val="none" w:sz="0" w:space="0" w:color="auto"/>
        <w:left w:val="none" w:sz="0" w:space="0" w:color="auto"/>
        <w:bottom w:val="none" w:sz="0" w:space="0" w:color="auto"/>
        <w:right w:val="none" w:sz="0" w:space="0" w:color="auto"/>
      </w:divBdr>
    </w:div>
    <w:div w:id="2009794457">
      <w:bodyDiv w:val="1"/>
      <w:marLeft w:val="0"/>
      <w:marRight w:val="0"/>
      <w:marTop w:val="0"/>
      <w:marBottom w:val="0"/>
      <w:divBdr>
        <w:top w:val="none" w:sz="0" w:space="0" w:color="auto"/>
        <w:left w:val="none" w:sz="0" w:space="0" w:color="auto"/>
        <w:bottom w:val="none" w:sz="0" w:space="0" w:color="auto"/>
        <w:right w:val="none" w:sz="0" w:space="0" w:color="auto"/>
      </w:divBdr>
    </w:div>
    <w:div w:id="2072577472">
      <w:bodyDiv w:val="1"/>
      <w:marLeft w:val="0"/>
      <w:marRight w:val="0"/>
      <w:marTop w:val="0"/>
      <w:marBottom w:val="0"/>
      <w:divBdr>
        <w:top w:val="none" w:sz="0" w:space="0" w:color="auto"/>
        <w:left w:val="none" w:sz="0" w:space="0" w:color="auto"/>
        <w:bottom w:val="none" w:sz="0" w:space="0" w:color="auto"/>
        <w:right w:val="none" w:sz="0" w:space="0" w:color="auto"/>
      </w:divBdr>
    </w:div>
    <w:div w:id="2137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Box\templates\general-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DE8D35B12947AD8867B3A97C156A84"/>
        <w:category>
          <w:name w:val="General"/>
          <w:gallery w:val="placeholder"/>
        </w:category>
        <w:types>
          <w:type w:val="bbPlcHdr"/>
        </w:types>
        <w:behaviors>
          <w:behavior w:val="content"/>
        </w:behaviors>
        <w:guid w:val="{8D4D5A61-278E-4509-9310-B8A9D179BF68}"/>
      </w:docPartPr>
      <w:docPartBody>
        <w:p w:rsidR="00087946" w:rsidRDefault="00344871">
          <w:pPr>
            <w:pStyle w:val="86DE8D35B12947AD8867B3A97C156A84"/>
          </w:pPr>
          <w:r w:rsidRPr="00A60AEA">
            <w:rPr>
              <w:rStyle w:val="Platshllartext"/>
              <w:lang w:val="en-US"/>
            </w:rPr>
            <w:t>[Title]</w:t>
          </w:r>
        </w:p>
      </w:docPartBody>
    </w:docPart>
    <w:docPart>
      <w:docPartPr>
        <w:name w:val="DAA4A6622B3B41A0B8FC45704D94D594"/>
        <w:category>
          <w:name w:val="General"/>
          <w:gallery w:val="placeholder"/>
        </w:category>
        <w:types>
          <w:type w:val="bbPlcHdr"/>
        </w:types>
        <w:behaviors>
          <w:behavior w:val="content"/>
        </w:behaviors>
        <w:guid w:val="{A08A3B37-A618-4267-AC68-2F9F4DD4EC7B}"/>
      </w:docPartPr>
      <w:docPartBody>
        <w:p w:rsidR="00087946" w:rsidRDefault="00344871">
          <w:pPr>
            <w:pStyle w:val="DAA4A6622B3B41A0B8FC45704D94D594"/>
          </w:pPr>
          <w:r w:rsidRPr="00A60AEA">
            <w:rPr>
              <w:rStyle w:val="Platshlla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71"/>
    <w:rsid w:val="00087946"/>
    <w:rsid w:val="00177883"/>
    <w:rsid w:val="00344871"/>
    <w:rsid w:val="00C94F1E"/>
    <w:rsid w:val="00D51A12"/>
    <w:rsid w:val="00ED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86DE8D35B12947AD8867B3A97C156A84">
    <w:name w:val="86DE8D35B12947AD8867B3A97C156A84"/>
  </w:style>
  <w:style w:type="paragraph" w:customStyle="1" w:styleId="DAA4A6622B3B41A0B8FC45704D94D594">
    <w:name w:val="DAA4A6622B3B41A0B8FC45704D94D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2FCF6-7B76-5443-B9EE-15C73EE6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general-document-template</Template>
  <TotalTime>284</TotalTime>
  <Pages>8</Pages>
  <Words>1223</Words>
  <Characters>6486</Characters>
  <Application>Microsoft Office Word</Application>
  <DocSecurity>0</DocSecurity>
  <Lines>54</Lines>
  <Paragraphs>15</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Movement monitoring</dc:title>
  <dc:subject/>
  <dc:creator>Lorenzo Pagliari</dc:creator>
  <cp:keywords/>
  <dc:description/>
  <cp:lastModifiedBy>Johan Gustafsson</cp:lastModifiedBy>
  <cp:revision>57</cp:revision>
  <cp:lastPrinted>2017-04-13T08:40:00Z</cp:lastPrinted>
  <dcterms:created xsi:type="dcterms:W3CDTF">2020-04-24T16:09:00Z</dcterms:created>
  <dcterms:modified xsi:type="dcterms:W3CDTF">2023-02-24T05:56:00Z</dcterms:modified>
  <cp:version>3</cp:version>
</cp:coreProperties>
</file>